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CB26" w14:textId="25F4067D" w:rsidR="00A95AC9" w:rsidRPr="006E159B" w:rsidRDefault="006B5DAE" w:rsidP="00BE7A59">
      <w:pPr>
        <w:pStyle w:val="Heading1"/>
        <w:rPr>
          <w:lang w:val="de-CH"/>
        </w:rPr>
      </w:pPr>
      <w:r w:rsidRPr="006E159B">
        <w:rPr>
          <w:lang w:val="de-CH"/>
        </w:rPr>
        <w:t>Lern- und Arbeitsauftrag</w:t>
      </w:r>
      <w:r w:rsidR="002D50A7" w:rsidRPr="006E159B">
        <w:rPr>
          <w:lang w:val="de-CH"/>
        </w:rPr>
        <w:t xml:space="preserve"> </w:t>
      </w:r>
      <w:r w:rsidR="005A47B0">
        <w:rPr>
          <w:lang w:val="de-CH"/>
        </w:rPr>
        <w:t>Programmierprojekt</w:t>
      </w:r>
      <w:r w:rsidR="002430A5" w:rsidRPr="006E159B">
        <w:rPr>
          <w:lang w:val="de-CH"/>
        </w:rPr>
        <w:t xml:space="preserve"> 1</w:t>
      </w:r>
      <w:r w:rsidR="005A47B0">
        <w:rPr>
          <w:lang w:val="de-CH"/>
        </w:rPr>
        <w:t>5</w:t>
      </w:r>
      <w:r w:rsidR="009C1F37" w:rsidRPr="006E159B">
        <w:rPr>
          <w:lang w:val="de-CH"/>
        </w:rPr>
        <w:t>00</w:t>
      </w:r>
    </w:p>
    <w:p w14:paraId="3E39732E" w14:textId="77777777" w:rsidR="006B5DAE" w:rsidRPr="006E159B" w:rsidRDefault="006B5DAE" w:rsidP="00A95AC9">
      <w:pPr>
        <w:rPr>
          <w:lang w:val="de-CH"/>
        </w:rPr>
      </w:pPr>
    </w:p>
    <w:tbl>
      <w:tblPr>
        <w:tblStyle w:val="TableGrid"/>
        <w:tblW w:w="0" w:type="auto"/>
        <w:tblLook w:val="04A0" w:firstRow="1" w:lastRow="0" w:firstColumn="1" w:lastColumn="0" w:noHBand="0" w:noVBand="1"/>
      </w:tblPr>
      <w:tblGrid>
        <w:gridCol w:w="1944"/>
        <w:gridCol w:w="7379"/>
      </w:tblGrid>
      <w:tr w:rsidR="0022267B" w:rsidRPr="006E159B"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6E159B" w:rsidRDefault="00A95AC9" w:rsidP="00FA0C37">
            <w:pPr>
              <w:rPr>
                <w:b/>
                <w:lang w:val="de-CH"/>
              </w:rPr>
            </w:pPr>
            <w:r w:rsidRPr="006E159B">
              <w:rPr>
                <w:b/>
                <w:lang w:val="de-CH"/>
              </w:rPr>
              <w:t>Titel:</w:t>
            </w:r>
          </w:p>
        </w:tc>
        <w:tc>
          <w:tcPr>
            <w:tcW w:w="7379" w:type="dxa"/>
            <w:shd w:val="clear" w:color="auto" w:fill="BFBFBF" w:themeFill="background1" w:themeFillShade="BF"/>
            <w:tcMar>
              <w:top w:w="85" w:type="dxa"/>
              <w:bottom w:w="85" w:type="dxa"/>
            </w:tcMar>
          </w:tcPr>
          <w:p w14:paraId="71D4C045" w14:textId="149850CD" w:rsidR="0022267B" w:rsidRPr="006E159B" w:rsidRDefault="005A47B0" w:rsidP="00FA0C37">
            <w:pPr>
              <w:rPr>
                <w:b/>
                <w:lang w:val="de-CH"/>
              </w:rPr>
            </w:pPr>
            <w:r>
              <w:rPr>
                <w:b/>
                <w:lang w:val="de-CH"/>
              </w:rPr>
              <w:t>Programmierprojekt</w:t>
            </w:r>
          </w:p>
        </w:tc>
      </w:tr>
      <w:tr w:rsidR="00A95AC9" w:rsidRPr="00ED7EE5" w14:paraId="0598F78C" w14:textId="77777777" w:rsidTr="004C0ADD">
        <w:tc>
          <w:tcPr>
            <w:tcW w:w="1944" w:type="dxa"/>
            <w:shd w:val="clear" w:color="auto" w:fill="FFFFFF" w:themeFill="background1"/>
            <w:tcMar>
              <w:top w:w="85" w:type="dxa"/>
              <w:bottom w:w="85" w:type="dxa"/>
            </w:tcMar>
          </w:tcPr>
          <w:p w14:paraId="1B29C51C" w14:textId="77777777" w:rsidR="00A95AC9" w:rsidRPr="006E159B" w:rsidRDefault="00A95AC9" w:rsidP="004637FA">
            <w:pPr>
              <w:rPr>
                <w:b/>
                <w:lang w:val="de-CH"/>
              </w:rPr>
            </w:pPr>
            <w:r w:rsidRPr="006E159B">
              <w:rPr>
                <w:b/>
                <w:lang w:val="de-CH"/>
              </w:rPr>
              <w:t>Modul:</w:t>
            </w:r>
          </w:p>
        </w:tc>
        <w:tc>
          <w:tcPr>
            <w:tcW w:w="7379" w:type="dxa"/>
            <w:shd w:val="clear" w:color="auto" w:fill="FFFFFF" w:themeFill="background1"/>
            <w:tcMar>
              <w:top w:w="85" w:type="dxa"/>
              <w:bottom w:w="85" w:type="dxa"/>
            </w:tcMar>
          </w:tcPr>
          <w:p w14:paraId="18EADFD0" w14:textId="2875D142" w:rsidR="00A95AC9" w:rsidRPr="006E159B" w:rsidRDefault="002D50A7" w:rsidP="002B74DE">
            <w:pPr>
              <w:rPr>
                <w:lang w:val="de-CH"/>
              </w:rPr>
            </w:pPr>
            <w:r w:rsidRPr="006E159B">
              <w:rPr>
                <w:lang w:val="de-CH"/>
              </w:rPr>
              <w:t>IMS-Lernatelier</w:t>
            </w:r>
            <w:r w:rsidR="00F538F5" w:rsidRPr="006E159B">
              <w:rPr>
                <w:lang w:val="de-CH"/>
              </w:rPr>
              <w:t xml:space="preserve"> Informatik</w:t>
            </w:r>
            <w:r w:rsidR="002B74DE" w:rsidRPr="006E159B">
              <w:rPr>
                <w:lang w:val="de-CH"/>
              </w:rPr>
              <w:t>er/in</w:t>
            </w:r>
            <w:r w:rsidR="00F538F5" w:rsidRPr="006E159B">
              <w:rPr>
                <w:lang w:val="de-CH"/>
              </w:rPr>
              <w:t xml:space="preserve"> </w:t>
            </w:r>
            <w:r w:rsidR="002B74DE" w:rsidRPr="006E159B">
              <w:rPr>
                <w:lang w:val="de-CH"/>
              </w:rPr>
              <w:t>EFZ</w:t>
            </w:r>
          </w:p>
        </w:tc>
      </w:tr>
      <w:tr w:rsidR="00A95AC9" w:rsidRPr="006E159B"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6E159B" w:rsidRDefault="00A95AC9" w:rsidP="004637FA">
            <w:pPr>
              <w:rPr>
                <w:b/>
                <w:lang w:val="de-CH"/>
              </w:rPr>
            </w:pPr>
            <w:r w:rsidRPr="006E159B">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6E159B" w:rsidRDefault="002D50A7" w:rsidP="004637FA">
            <w:pPr>
              <w:rPr>
                <w:lang w:val="de-CH"/>
              </w:rPr>
            </w:pPr>
            <w:r w:rsidRPr="006E159B">
              <w:rPr>
                <w:lang w:val="de-CH"/>
              </w:rPr>
              <w:t>Michael Schneider</w:t>
            </w:r>
          </w:p>
        </w:tc>
      </w:tr>
      <w:tr w:rsidR="00A95AC9" w:rsidRPr="006E159B" w14:paraId="52DEA78D" w14:textId="77777777" w:rsidTr="004C0ADD">
        <w:tc>
          <w:tcPr>
            <w:tcW w:w="1944" w:type="dxa"/>
            <w:shd w:val="clear" w:color="auto" w:fill="FFFFFF" w:themeFill="background1"/>
            <w:tcMar>
              <w:top w:w="85" w:type="dxa"/>
              <w:bottom w:w="85" w:type="dxa"/>
            </w:tcMar>
          </w:tcPr>
          <w:p w14:paraId="59A851C3" w14:textId="77777777" w:rsidR="00A95AC9" w:rsidRPr="006E159B" w:rsidRDefault="00A95AC9" w:rsidP="004637FA">
            <w:pPr>
              <w:rPr>
                <w:b/>
                <w:lang w:val="de-CH"/>
              </w:rPr>
            </w:pPr>
            <w:r w:rsidRPr="006E159B">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6E159B" w:rsidRDefault="002D50A7" w:rsidP="004637FA">
            <w:pPr>
              <w:numPr>
                <w:ilvl w:val="0"/>
                <w:numId w:val="25"/>
              </w:numPr>
              <w:rPr>
                <w:lang w:val="de-CH"/>
              </w:rPr>
            </w:pPr>
            <w:r w:rsidRPr="006E159B">
              <w:rPr>
                <w:lang w:val="de-CH"/>
              </w:rPr>
              <w:t>Alle</w:t>
            </w:r>
          </w:p>
        </w:tc>
      </w:tr>
    </w:tbl>
    <w:p w14:paraId="5C9386DA" w14:textId="550A4D28" w:rsidR="00BE7A59" w:rsidRPr="006E159B" w:rsidRDefault="00BE7A59" w:rsidP="00BE7A59">
      <w:pPr>
        <w:pStyle w:val="Heading2"/>
        <w:rPr>
          <w:lang w:val="de-CH"/>
        </w:rPr>
      </w:pPr>
      <w:r w:rsidRPr="006E159B">
        <w:rPr>
          <w:lang w:val="de-CH"/>
        </w:rPr>
        <w:t>Ausgangslage</w:t>
      </w:r>
    </w:p>
    <w:p w14:paraId="3C01199F" w14:textId="1AA83504" w:rsidR="005A47B0" w:rsidRDefault="005A47B0" w:rsidP="00E766A9">
      <w:pPr>
        <w:rPr>
          <w:lang w:val="de-CH"/>
        </w:rPr>
      </w:pPr>
      <w:r>
        <w:rPr>
          <w:lang w:val="de-CH"/>
        </w:rPr>
        <w:t xml:space="preserve">Sie haben nun schon fast ein </w:t>
      </w:r>
      <w:r w:rsidR="00ED7EE5">
        <w:rPr>
          <w:lang w:val="de-CH"/>
        </w:rPr>
        <w:t xml:space="preserve">ganzes </w:t>
      </w:r>
      <w:r>
        <w:rPr>
          <w:lang w:val="de-CH"/>
        </w:rPr>
        <w:t xml:space="preserve">Schuljahr Einblick in die Programmierung erhalten. Dabei haben Sie C# </w:t>
      </w:r>
      <w:r w:rsidR="00EE5671">
        <w:rPr>
          <w:lang w:val="de-CH"/>
        </w:rPr>
        <w:t xml:space="preserve">gelernt, </w:t>
      </w:r>
      <w:r>
        <w:rPr>
          <w:lang w:val="de-CH"/>
        </w:rPr>
        <w:t>in der Konsole programmiert</w:t>
      </w:r>
      <w:r w:rsidR="00EE5671">
        <w:rPr>
          <w:lang w:val="de-CH"/>
        </w:rPr>
        <w:t xml:space="preserve"> und GUI-Programme erstellt.</w:t>
      </w:r>
    </w:p>
    <w:p w14:paraId="7C463DEE" w14:textId="51C6359B" w:rsidR="00EE5671" w:rsidRDefault="00EE5671" w:rsidP="00E766A9">
      <w:pPr>
        <w:rPr>
          <w:lang w:val="de-CH"/>
        </w:rPr>
      </w:pPr>
    </w:p>
    <w:p w14:paraId="1A92CAE0" w14:textId="17AB67C3" w:rsidR="00A54243" w:rsidRDefault="00A54243" w:rsidP="00E766A9">
      <w:pPr>
        <w:rPr>
          <w:lang w:val="de-CH"/>
        </w:rPr>
      </w:pPr>
      <w:r>
        <w:rPr>
          <w:lang w:val="de-CH"/>
        </w:rPr>
        <w:t>Sie haben jetzt die Möglichkeit, all dieses Wissen anzuwenden oder sich neues Wissen anzueignen.</w:t>
      </w:r>
    </w:p>
    <w:p w14:paraId="1A7C32BE" w14:textId="0AB2322F" w:rsidR="00A54243" w:rsidRDefault="00A54243" w:rsidP="00A54243">
      <w:pPr>
        <w:pStyle w:val="Heading2"/>
        <w:rPr>
          <w:lang w:val="de-CH"/>
        </w:rPr>
      </w:pPr>
      <w:r>
        <w:rPr>
          <w:lang w:val="de-CH"/>
        </w:rPr>
        <w:t>Aufgabenstellung</w:t>
      </w:r>
    </w:p>
    <w:p w14:paraId="4D65349F" w14:textId="4D21AC31" w:rsidR="00A54243" w:rsidRDefault="00A54243" w:rsidP="00E766A9">
      <w:pPr>
        <w:rPr>
          <w:lang w:val="de-CH"/>
        </w:rPr>
      </w:pPr>
      <w:r>
        <w:rPr>
          <w:lang w:val="de-CH"/>
        </w:rPr>
        <w:t>Überlegen Sie sich, welcher Bereich der Applikationsentwicklung Sie besonders interessiert und suchen Sie sich ein Projekt. Sie können in allen Bereichen auch eigen Projekte implementieren, bitte sprechen Sie diese im Voraus mit der Lehrperson aus.</w:t>
      </w:r>
    </w:p>
    <w:p w14:paraId="1FD7B309" w14:textId="30FC34F1" w:rsidR="00A54243" w:rsidRDefault="00A54243" w:rsidP="00E766A9">
      <w:pPr>
        <w:rPr>
          <w:lang w:val="de-CH"/>
        </w:rPr>
      </w:pPr>
    </w:p>
    <w:p w14:paraId="21B09578" w14:textId="43D78195" w:rsidR="00ED366A" w:rsidRPr="005956FF" w:rsidRDefault="00ED366A" w:rsidP="00E766A9">
      <w:pPr>
        <w:rPr>
          <w:b/>
          <w:bCs/>
          <w:lang w:val="de-CH"/>
        </w:rPr>
      </w:pPr>
      <w:r w:rsidRPr="005956FF">
        <w:rPr>
          <w:b/>
          <w:bCs/>
          <w:lang w:val="de-CH"/>
        </w:rPr>
        <w:t>Möchten Sie das bestehende Wissen vertiefen?</w:t>
      </w:r>
    </w:p>
    <w:p w14:paraId="281A9B58" w14:textId="0B2CFD64" w:rsidR="005956FF" w:rsidRDefault="005956FF" w:rsidP="005956FF">
      <w:pPr>
        <w:pStyle w:val="ListParagraph"/>
        <w:numPr>
          <w:ilvl w:val="0"/>
          <w:numId w:val="25"/>
        </w:numPr>
        <w:rPr>
          <w:lang w:val="de-CH"/>
        </w:rPr>
      </w:pPr>
      <w:r>
        <w:rPr>
          <w:lang w:val="de-CH"/>
        </w:rPr>
        <w:t xml:space="preserve">Überlegen Sie sich etwas, das Ihnen fehlt: Möchten Sie Ihre Aufgaben verwalten? Möchten Sie, dass automatisch Daten von Webseiten für Sie aufbereitet werden? Sind Sie in einem Verein und müssen die Einzahlung der Mitgliederbeiträge kontrollieren? Versuchen Sie, eine Lösung für Ihr Problem zu entwickeln. </w:t>
      </w:r>
    </w:p>
    <w:p w14:paraId="58018E03" w14:textId="3FE674F4" w:rsidR="005956FF" w:rsidRDefault="006B3EBA" w:rsidP="005956FF">
      <w:pPr>
        <w:pStyle w:val="ListParagraph"/>
        <w:numPr>
          <w:ilvl w:val="0"/>
          <w:numId w:val="25"/>
        </w:numPr>
        <w:rPr>
          <w:lang w:val="de-CH"/>
        </w:rPr>
      </w:pPr>
      <w:hyperlink r:id="rId8" w:history="1">
        <w:r w:rsidR="005956FF" w:rsidRPr="007B3C67">
          <w:rPr>
            <w:rStyle w:val="Hyperlink"/>
            <w:lang w:val="de-CH"/>
          </w:rPr>
          <w:t>https://automatetheboringstuff.com/</w:t>
        </w:r>
      </w:hyperlink>
      <w:r w:rsidR="005956FF">
        <w:rPr>
          <w:lang w:val="de-CH"/>
        </w:rPr>
        <w:t xml:space="preserve"> zeigt, wie alltägliche Aufgaben mit Python</w:t>
      </w:r>
      <w:r w:rsidR="005956FF">
        <w:rPr>
          <w:rStyle w:val="FootnoteReference"/>
          <w:lang w:val="de-CH"/>
        </w:rPr>
        <w:footnoteReference w:id="1"/>
      </w:r>
      <w:r w:rsidR="005956FF">
        <w:rPr>
          <w:lang w:val="de-CH"/>
        </w:rPr>
        <w:t xml:space="preserve"> automatisiert werden können.</w:t>
      </w:r>
    </w:p>
    <w:p w14:paraId="07217D40" w14:textId="308003DF" w:rsidR="005956FF" w:rsidRDefault="005956FF" w:rsidP="005956FF">
      <w:pPr>
        <w:pStyle w:val="ListParagraph"/>
        <w:numPr>
          <w:ilvl w:val="0"/>
          <w:numId w:val="25"/>
        </w:numPr>
        <w:rPr>
          <w:lang w:val="de-CH"/>
        </w:rPr>
      </w:pPr>
      <w:r>
        <w:rPr>
          <w:lang w:val="de-CH"/>
        </w:rPr>
        <w:t>Folgende Websites haben viele Projektideen gesammelt. Auch wenn sie sich teilweise mit anderen Programmiersprachen beschäftigen, können die Ideen auch für C# übernommen werden:</w:t>
      </w:r>
    </w:p>
    <w:p w14:paraId="646BB3F4" w14:textId="7BACD34F" w:rsidR="005956FF" w:rsidRDefault="006B3EBA" w:rsidP="005956FF">
      <w:pPr>
        <w:pStyle w:val="ListParagraph"/>
        <w:numPr>
          <w:ilvl w:val="1"/>
          <w:numId w:val="25"/>
        </w:numPr>
        <w:rPr>
          <w:lang w:val="de-CH"/>
        </w:rPr>
      </w:pPr>
      <w:hyperlink r:id="rId9" w:history="1">
        <w:r w:rsidR="005956FF" w:rsidRPr="007B3C67">
          <w:rPr>
            <w:rStyle w:val="Hyperlink"/>
            <w:lang w:val="de-CH"/>
          </w:rPr>
          <w:t>https://github.com/florinpop17/app-ideas</w:t>
        </w:r>
      </w:hyperlink>
    </w:p>
    <w:p w14:paraId="24EBEBD3" w14:textId="095C0C96" w:rsidR="005956FF" w:rsidRDefault="006B3EBA" w:rsidP="005956FF">
      <w:pPr>
        <w:pStyle w:val="ListParagraph"/>
        <w:numPr>
          <w:ilvl w:val="1"/>
          <w:numId w:val="25"/>
        </w:numPr>
        <w:rPr>
          <w:lang w:val="de-CH"/>
        </w:rPr>
      </w:pPr>
      <w:hyperlink r:id="rId10" w:history="1">
        <w:r w:rsidR="005956FF" w:rsidRPr="007B3C67">
          <w:rPr>
            <w:rStyle w:val="Hyperlink"/>
            <w:lang w:val="de-CH"/>
          </w:rPr>
          <w:t>https://projectsgeek.com/</w:t>
        </w:r>
      </w:hyperlink>
    </w:p>
    <w:p w14:paraId="5F994C4A" w14:textId="0F6E9298" w:rsidR="005956FF" w:rsidRDefault="006B3EBA" w:rsidP="005956FF">
      <w:pPr>
        <w:pStyle w:val="ListParagraph"/>
        <w:numPr>
          <w:ilvl w:val="1"/>
          <w:numId w:val="25"/>
        </w:numPr>
        <w:rPr>
          <w:lang w:val="de-CH"/>
        </w:rPr>
      </w:pPr>
      <w:hyperlink r:id="rId11" w:history="1">
        <w:r w:rsidR="005956FF" w:rsidRPr="007B3C67">
          <w:rPr>
            <w:rStyle w:val="Hyperlink"/>
            <w:lang w:val="de-CH"/>
          </w:rPr>
          <w:t>http://freesourcecode.net/javaprojects</w:t>
        </w:r>
      </w:hyperlink>
    </w:p>
    <w:p w14:paraId="46C0E00F" w14:textId="5352B879" w:rsidR="005956FF" w:rsidRPr="005956FF" w:rsidRDefault="006B3EBA" w:rsidP="005956FF">
      <w:pPr>
        <w:pStyle w:val="ListParagraph"/>
        <w:numPr>
          <w:ilvl w:val="1"/>
          <w:numId w:val="25"/>
        </w:numPr>
        <w:rPr>
          <w:lang w:val="de-CH"/>
        </w:rPr>
      </w:pPr>
      <w:hyperlink r:id="rId12" w:history="1">
        <w:r w:rsidR="005956FF" w:rsidRPr="007B3C67">
          <w:rPr>
            <w:rStyle w:val="Hyperlink"/>
            <w:lang w:val="de-CH"/>
          </w:rPr>
          <w:t>http://rosettacode.org/wiki/Category:Programming_Tasks</w:t>
        </w:r>
      </w:hyperlink>
    </w:p>
    <w:p w14:paraId="5311BAF2" w14:textId="77777777" w:rsidR="005956FF" w:rsidRDefault="005956FF" w:rsidP="00E766A9">
      <w:pPr>
        <w:rPr>
          <w:lang w:val="de-CH"/>
        </w:rPr>
      </w:pPr>
    </w:p>
    <w:p w14:paraId="07F2CFA2" w14:textId="277BCA6F" w:rsidR="00A54243" w:rsidRPr="005956FF" w:rsidRDefault="00A54243" w:rsidP="00E766A9">
      <w:pPr>
        <w:rPr>
          <w:b/>
          <w:bCs/>
          <w:lang w:val="de-CH"/>
        </w:rPr>
      </w:pPr>
      <w:r w:rsidRPr="005956FF">
        <w:rPr>
          <w:b/>
          <w:bCs/>
          <w:lang w:val="de-CH"/>
        </w:rPr>
        <w:t>Interessieren Sie sich für Webapplikationen?</w:t>
      </w:r>
    </w:p>
    <w:p w14:paraId="38CFF1A0" w14:textId="42069F63" w:rsidR="005956FF" w:rsidRDefault="005956FF" w:rsidP="00E766A9">
      <w:pPr>
        <w:rPr>
          <w:lang w:val="de-CH"/>
        </w:rPr>
      </w:pPr>
      <w:r>
        <w:rPr>
          <w:lang w:val="de-CH"/>
        </w:rPr>
        <w:t>In einigen der folgenden Module</w:t>
      </w:r>
      <w:r w:rsidR="00ED7EE5">
        <w:rPr>
          <w:lang w:val="de-CH"/>
        </w:rPr>
        <w:t>n</w:t>
      </w:r>
      <w:r>
        <w:rPr>
          <w:lang w:val="de-CH"/>
        </w:rPr>
        <w:t xml:space="preserve"> werden Webapplikationen wichtig werden. Sie können sich jetzt schon darauf vorbereiten, indem Sie sich mit </w:t>
      </w:r>
      <w:r w:rsidRPr="005956FF">
        <w:rPr>
          <w:lang w:val="de-CH"/>
        </w:rPr>
        <w:t xml:space="preserve">ASP.NET Core MVC </w:t>
      </w:r>
      <w:r>
        <w:rPr>
          <w:lang w:val="de-CH"/>
        </w:rPr>
        <w:t>beschäftigen:</w:t>
      </w:r>
    </w:p>
    <w:p w14:paraId="5DF0953D" w14:textId="5B7B26C9" w:rsidR="005956FF" w:rsidRDefault="006B3EBA" w:rsidP="005956FF">
      <w:pPr>
        <w:pStyle w:val="ListParagraph"/>
        <w:numPr>
          <w:ilvl w:val="0"/>
          <w:numId w:val="44"/>
        </w:numPr>
        <w:rPr>
          <w:lang w:val="de-CH"/>
        </w:rPr>
      </w:pPr>
      <w:hyperlink r:id="rId13" w:history="1">
        <w:r w:rsidR="005956FF" w:rsidRPr="007B3C67">
          <w:rPr>
            <w:rStyle w:val="Hyperlink"/>
            <w:lang w:val="de-CH"/>
          </w:rPr>
          <w:t>https://docs.microsoft.com/de-de/aspnet/core/tutorials/first-mvc-app/start-mvc?view=aspnetcore-3.1&amp;tabs=visual-studio</w:t>
        </w:r>
      </w:hyperlink>
    </w:p>
    <w:p w14:paraId="315921F9" w14:textId="07AA301E" w:rsidR="005956FF" w:rsidRDefault="006B3EBA" w:rsidP="005956FF">
      <w:pPr>
        <w:pStyle w:val="ListParagraph"/>
        <w:numPr>
          <w:ilvl w:val="0"/>
          <w:numId w:val="44"/>
        </w:numPr>
        <w:rPr>
          <w:lang w:val="de-CH"/>
        </w:rPr>
      </w:pPr>
      <w:hyperlink r:id="rId14" w:history="1">
        <w:r w:rsidR="005956FF" w:rsidRPr="007B3C67">
          <w:rPr>
            <w:rStyle w:val="Hyperlink"/>
            <w:lang w:val="de-CH"/>
          </w:rPr>
          <w:t>https://asp.mvc-tutorial.com/</w:t>
        </w:r>
      </w:hyperlink>
    </w:p>
    <w:p w14:paraId="41422D8F" w14:textId="77777777" w:rsidR="005956FF" w:rsidRDefault="005956FF" w:rsidP="00E766A9">
      <w:pPr>
        <w:rPr>
          <w:lang w:val="de-CH"/>
        </w:rPr>
      </w:pPr>
    </w:p>
    <w:p w14:paraId="6ED00C15" w14:textId="0B9EEC29" w:rsidR="00A54243" w:rsidRDefault="00A54243" w:rsidP="00E766A9">
      <w:pPr>
        <w:rPr>
          <w:b/>
          <w:bCs/>
          <w:lang w:val="de-CH"/>
        </w:rPr>
      </w:pPr>
      <w:r w:rsidRPr="005956FF">
        <w:rPr>
          <w:b/>
          <w:bCs/>
          <w:lang w:val="de-CH"/>
        </w:rPr>
        <w:t>Interessieren Sie sich für mobile Applikationen?</w:t>
      </w:r>
    </w:p>
    <w:p w14:paraId="6AD69917" w14:textId="5AA02DFA" w:rsidR="005956FF" w:rsidRDefault="005956FF" w:rsidP="00E766A9">
      <w:pPr>
        <w:rPr>
          <w:lang w:val="de-CH"/>
        </w:rPr>
      </w:pPr>
      <w:r>
        <w:rPr>
          <w:lang w:val="de-CH"/>
        </w:rPr>
        <w:t xml:space="preserve">Mit C# können auch mobile Applikationen erstellt werden: </w:t>
      </w:r>
      <w:hyperlink r:id="rId15" w:history="1">
        <w:r w:rsidRPr="007B3C67">
          <w:rPr>
            <w:rStyle w:val="Hyperlink"/>
            <w:lang w:val="de-CH"/>
          </w:rPr>
          <w:t>https://docs.microsoft.com/de-de/xamarin/android/get-started/</w:t>
        </w:r>
      </w:hyperlink>
    </w:p>
    <w:p w14:paraId="2802A624" w14:textId="77777777" w:rsidR="005956FF" w:rsidRPr="005956FF" w:rsidRDefault="005956FF" w:rsidP="00E766A9">
      <w:pPr>
        <w:rPr>
          <w:lang w:val="de-CH"/>
        </w:rPr>
      </w:pPr>
    </w:p>
    <w:p w14:paraId="3986F828" w14:textId="77777777" w:rsidR="005956FF" w:rsidRDefault="005956FF">
      <w:pPr>
        <w:widowControl/>
        <w:overflowPunct/>
        <w:autoSpaceDE/>
        <w:autoSpaceDN/>
        <w:adjustRightInd/>
        <w:textAlignment w:val="auto"/>
        <w:rPr>
          <w:b/>
          <w:bCs/>
          <w:lang w:val="de-CH"/>
        </w:rPr>
      </w:pPr>
      <w:r>
        <w:rPr>
          <w:b/>
          <w:bCs/>
          <w:lang w:val="de-CH"/>
        </w:rPr>
        <w:br w:type="page"/>
      </w:r>
    </w:p>
    <w:p w14:paraId="0C8F8E43" w14:textId="7F0D3A6A" w:rsidR="00ED366A" w:rsidRPr="005956FF" w:rsidRDefault="00ED366A" w:rsidP="00ED366A">
      <w:pPr>
        <w:rPr>
          <w:b/>
          <w:bCs/>
          <w:lang w:val="de-CH"/>
        </w:rPr>
      </w:pPr>
      <w:r w:rsidRPr="005956FF">
        <w:rPr>
          <w:b/>
          <w:bCs/>
          <w:lang w:val="de-CH"/>
        </w:rPr>
        <w:lastRenderedPageBreak/>
        <w:t>Interessieren Sie sich für Modding?</w:t>
      </w:r>
    </w:p>
    <w:p w14:paraId="15E8F49E" w14:textId="74C66FF3" w:rsidR="005956FF" w:rsidRDefault="005956FF" w:rsidP="00ED366A">
      <w:pPr>
        <w:rPr>
          <w:lang w:val="de-CH"/>
        </w:rPr>
      </w:pPr>
      <w:r w:rsidRPr="005956FF">
        <w:rPr>
          <w:lang w:val="de-CH"/>
        </w:rPr>
        <w:t>Modding heisst, bestehende Spiele z</w:t>
      </w:r>
      <w:r>
        <w:rPr>
          <w:lang w:val="de-CH"/>
        </w:rPr>
        <w:t>u verändern. Viele Spiele haben eine sehr aktive Modding-Comunity.</w:t>
      </w:r>
    </w:p>
    <w:p w14:paraId="58180B94" w14:textId="77777777" w:rsidR="00091007" w:rsidRDefault="005956FF" w:rsidP="006E2672">
      <w:pPr>
        <w:pStyle w:val="ListParagraph"/>
        <w:numPr>
          <w:ilvl w:val="0"/>
          <w:numId w:val="47"/>
        </w:numPr>
        <w:rPr>
          <w:lang w:val="de-CH"/>
        </w:rPr>
      </w:pPr>
      <w:r w:rsidRPr="00091007">
        <w:rPr>
          <w:lang w:val="de-CH"/>
        </w:rPr>
        <w:t>Garry’s Mod ist ein kostenpflichtiges Spiel</w:t>
      </w:r>
      <w:r w:rsidR="00091007" w:rsidRPr="00091007">
        <w:rPr>
          <w:lang w:val="de-CH"/>
        </w:rPr>
        <w:t>, das auf Modding basiert. Es gibt viele Tutorials dazu.</w:t>
      </w:r>
    </w:p>
    <w:p w14:paraId="4775C312" w14:textId="61FF0627" w:rsidR="00091007" w:rsidRDefault="00ED366A" w:rsidP="00091007">
      <w:pPr>
        <w:pStyle w:val="ListParagraph"/>
        <w:numPr>
          <w:ilvl w:val="0"/>
          <w:numId w:val="47"/>
        </w:numPr>
        <w:rPr>
          <w:lang w:val="de-CH"/>
        </w:rPr>
      </w:pPr>
      <w:r w:rsidRPr="00091007">
        <w:rPr>
          <w:lang w:val="de-CH"/>
        </w:rPr>
        <w:t>Minecraft</w:t>
      </w:r>
      <w:r w:rsidR="00091007">
        <w:rPr>
          <w:lang w:val="de-CH"/>
        </w:rPr>
        <w:t xml:space="preserve"> ist in Java</w:t>
      </w:r>
      <w:r w:rsidR="00091007">
        <w:rPr>
          <w:rStyle w:val="FootnoteReference"/>
          <w:lang w:val="de-CH"/>
        </w:rPr>
        <w:footnoteReference w:id="2"/>
      </w:r>
      <w:r w:rsidR="00091007">
        <w:rPr>
          <w:lang w:val="de-CH"/>
        </w:rPr>
        <w:t xml:space="preserve"> geschrieben und kann mit dieser Programmiersprache verändert werden: </w:t>
      </w:r>
      <w:hyperlink r:id="rId16" w:history="1">
        <w:r w:rsidR="00091007" w:rsidRPr="007B3C67">
          <w:rPr>
            <w:rStyle w:val="Hyperlink"/>
            <w:lang w:val="de-CH"/>
          </w:rPr>
          <w:t>https://blog.usejournal.com/a-beginners-guide-to-modding-minecraft-9a42536495f6</w:t>
        </w:r>
      </w:hyperlink>
    </w:p>
    <w:p w14:paraId="6C20E50C" w14:textId="77777777" w:rsidR="00091007" w:rsidRDefault="00091007" w:rsidP="00E766A9">
      <w:pPr>
        <w:rPr>
          <w:lang w:val="de-CH"/>
        </w:rPr>
      </w:pPr>
    </w:p>
    <w:p w14:paraId="30EF5E97" w14:textId="0F9BEEB2" w:rsidR="00A54243" w:rsidRPr="00091007" w:rsidRDefault="00ED366A" w:rsidP="00E766A9">
      <w:pPr>
        <w:rPr>
          <w:b/>
          <w:bCs/>
          <w:lang w:val="de-CH"/>
        </w:rPr>
      </w:pPr>
      <w:r w:rsidRPr="00091007">
        <w:rPr>
          <w:b/>
          <w:bCs/>
          <w:lang w:val="de-CH"/>
        </w:rPr>
        <w:t>Möchten Sie sich in ein neues Gebiet einarbeiten?</w:t>
      </w:r>
    </w:p>
    <w:p w14:paraId="1AF88089" w14:textId="50DD2D60" w:rsidR="00A54243" w:rsidRDefault="00091007" w:rsidP="00E766A9">
      <w:pPr>
        <w:rPr>
          <w:lang w:val="de-CH"/>
        </w:rPr>
      </w:pPr>
      <w:r>
        <w:rPr>
          <w:lang w:val="de-CH"/>
        </w:rPr>
        <w:t>In der Informatik gibt es noch sehr viele Gebiete: Künstliche Intelligenz, Data Science, Bilderkennung, APIs, …</w:t>
      </w:r>
    </w:p>
    <w:p w14:paraId="5E3B31E4" w14:textId="5FBE220A" w:rsidR="00BC34AE" w:rsidRPr="006E159B" w:rsidRDefault="00BC34AE" w:rsidP="00BC34AE">
      <w:pPr>
        <w:pStyle w:val="Heading2"/>
        <w:rPr>
          <w:lang w:val="de-CH"/>
        </w:rPr>
      </w:pPr>
      <w:r w:rsidRPr="006E159B">
        <w:rPr>
          <w:lang w:val="de-CH"/>
        </w:rPr>
        <w:t>Rahmenbedingungen</w:t>
      </w:r>
    </w:p>
    <w:p w14:paraId="369B5E93" w14:textId="4E33E201" w:rsidR="00BC34AE" w:rsidRPr="006E159B" w:rsidRDefault="00EB377B" w:rsidP="00BC34AE">
      <w:pPr>
        <w:pStyle w:val="ListParagraph"/>
        <w:numPr>
          <w:ilvl w:val="0"/>
          <w:numId w:val="36"/>
        </w:numPr>
        <w:rPr>
          <w:lang w:val="de-CH"/>
        </w:rPr>
      </w:pPr>
      <w:r>
        <w:rPr>
          <w:lang w:val="de-CH"/>
        </w:rPr>
        <w:t xml:space="preserve">In diesem Projekt </w:t>
      </w:r>
      <w:r w:rsidR="00BD51B1">
        <w:rPr>
          <w:lang w:val="de-CH"/>
        </w:rPr>
        <w:t xml:space="preserve">können </w:t>
      </w:r>
      <w:r>
        <w:rPr>
          <w:lang w:val="de-CH"/>
        </w:rPr>
        <w:t>Sie alleine</w:t>
      </w:r>
      <w:r w:rsidR="00BD51B1">
        <w:rPr>
          <w:lang w:val="de-CH"/>
        </w:rPr>
        <w:t xml:space="preserve"> oder in Gruppen arbeiten</w:t>
      </w:r>
      <w:r w:rsidR="00BC34AE" w:rsidRPr="006E159B">
        <w:rPr>
          <w:lang w:val="de-CH"/>
        </w:rPr>
        <w:t>.</w:t>
      </w:r>
    </w:p>
    <w:p w14:paraId="66ACE99C" w14:textId="22AE9E90" w:rsidR="00141EA1" w:rsidRPr="006E159B" w:rsidRDefault="00141EA1" w:rsidP="00BC34AE">
      <w:pPr>
        <w:pStyle w:val="ListParagraph"/>
        <w:numPr>
          <w:ilvl w:val="0"/>
          <w:numId w:val="36"/>
        </w:numPr>
        <w:rPr>
          <w:lang w:val="de-CH"/>
        </w:rPr>
      </w:pPr>
      <w:r w:rsidRPr="006E159B">
        <w:rPr>
          <w:lang w:val="de-CH"/>
        </w:rPr>
        <w:t xml:space="preserve">Sie können </w:t>
      </w:r>
      <w:r w:rsidR="00F325F2" w:rsidRPr="006E159B">
        <w:rPr>
          <w:lang w:val="de-CH"/>
        </w:rPr>
        <w:t>selbst</w:t>
      </w:r>
      <w:r w:rsidRPr="006E159B">
        <w:rPr>
          <w:lang w:val="de-CH"/>
        </w:rPr>
        <w:t xml:space="preserve"> ein Projekt auswählen. </w:t>
      </w:r>
      <w:r w:rsidRPr="006E159B">
        <w:rPr>
          <w:i/>
          <w:iCs/>
          <w:lang w:val="de-CH"/>
        </w:rPr>
        <w:t>Bei eigenen Ideen wenden Sie sich bitte an die Lehrperson.</w:t>
      </w:r>
    </w:p>
    <w:p w14:paraId="5DE1D10A" w14:textId="5291C467" w:rsidR="00BC34AE" w:rsidRPr="006E159B" w:rsidRDefault="00BC34AE" w:rsidP="00BC34AE">
      <w:pPr>
        <w:pStyle w:val="ListParagraph"/>
        <w:numPr>
          <w:ilvl w:val="0"/>
          <w:numId w:val="36"/>
        </w:numPr>
        <w:rPr>
          <w:lang w:val="de-CH"/>
        </w:rPr>
      </w:pPr>
      <w:r w:rsidRPr="006E159B">
        <w:rPr>
          <w:lang w:val="de-CH"/>
        </w:rPr>
        <w:t xml:space="preserve">Die </w:t>
      </w:r>
      <w:r w:rsidR="003C56A9" w:rsidRPr="006E159B">
        <w:rPr>
          <w:lang w:val="de-CH"/>
        </w:rPr>
        <w:t>z</w:t>
      </w:r>
      <w:r w:rsidRPr="006E159B">
        <w:rPr>
          <w:lang w:val="de-CH"/>
        </w:rPr>
        <w:t>eitlichen Rahmenbedingungen sind im Ablaufplan für Ihre Klasse vorgegeben.</w:t>
      </w:r>
    </w:p>
    <w:p w14:paraId="4BE77912" w14:textId="3966DB2C" w:rsidR="00BC34AE" w:rsidRPr="006E159B" w:rsidRDefault="00BC34AE" w:rsidP="00BC34AE">
      <w:pPr>
        <w:pStyle w:val="ListParagraph"/>
        <w:numPr>
          <w:ilvl w:val="0"/>
          <w:numId w:val="36"/>
        </w:numPr>
        <w:rPr>
          <w:lang w:val="de-CH"/>
        </w:rPr>
      </w:pPr>
      <w:r w:rsidRPr="006E159B">
        <w:rPr>
          <w:lang w:val="de-CH"/>
        </w:rPr>
        <w:t xml:space="preserve">Der Projektablauf soll </w:t>
      </w:r>
      <w:r w:rsidR="003C56A9" w:rsidRPr="006E159B">
        <w:rPr>
          <w:lang w:val="de-CH"/>
        </w:rPr>
        <w:t xml:space="preserve">professionell und </w:t>
      </w:r>
      <w:r w:rsidRPr="006E159B">
        <w:rPr>
          <w:lang w:val="de-CH"/>
        </w:rPr>
        <w:t>nach IPERKA laufen.</w:t>
      </w:r>
    </w:p>
    <w:p w14:paraId="74B6806E" w14:textId="50963FCA" w:rsidR="00141EA1" w:rsidRPr="006E159B" w:rsidRDefault="00BD51B1" w:rsidP="00141EA1">
      <w:pPr>
        <w:pStyle w:val="ListParagraph"/>
        <w:numPr>
          <w:ilvl w:val="1"/>
          <w:numId w:val="36"/>
        </w:numPr>
        <w:rPr>
          <w:lang w:val="de-CH"/>
        </w:rPr>
      </w:pPr>
      <w:r>
        <w:rPr>
          <w:lang w:val="de-CH"/>
        </w:rPr>
        <w:t>Erstellen Sie z</w:t>
      </w:r>
      <w:r w:rsidR="003C56A9" w:rsidRPr="006E159B">
        <w:rPr>
          <w:lang w:val="de-CH"/>
        </w:rPr>
        <w:t xml:space="preserve">u Beginn eine </w:t>
      </w:r>
      <w:r w:rsidR="00141EA1" w:rsidRPr="006E159B">
        <w:rPr>
          <w:lang w:val="de-CH"/>
        </w:rPr>
        <w:t>Anforderungsanalys</w:t>
      </w:r>
      <w:r w:rsidR="003C56A9" w:rsidRPr="006E159B">
        <w:rPr>
          <w:lang w:val="de-CH"/>
        </w:rPr>
        <w:t>e</w:t>
      </w:r>
      <w:r w:rsidR="00141EA1" w:rsidRPr="006E159B">
        <w:rPr>
          <w:lang w:val="de-CH"/>
        </w:rPr>
        <w:t>.</w:t>
      </w:r>
    </w:p>
    <w:p w14:paraId="62CEF07E" w14:textId="77777777" w:rsidR="00ED7EE5" w:rsidRDefault="00141EA1" w:rsidP="00BD51B1">
      <w:pPr>
        <w:pStyle w:val="ListParagraph"/>
        <w:numPr>
          <w:ilvl w:val="1"/>
          <w:numId w:val="36"/>
        </w:numPr>
        <w:rPr>
          <w:lang w:val="de-CH"/>
        </w:rPr>
      </w:pPr>
      <w:r w:rsidRPr="006E159B">
        <w:rPr>
          <w:lang w:val="de-CH"/>
        </w:rPr>
        <w:t xml:space="preserve">In der Planungsphase planen </w:t>
      </w:r>
      <w:r w:rsidR="00BD51B1">
        <w:rPr>
          <w:lang w:val="de-CH"/>
        </w:rPr>
        <w:t xml:space="preserve">Sie Ihr vorgehen, schreiben Sie </w:t>
      </w:r>
      <w:r w:rsidRPr="006E159B">
        <w:rPr>
          <w:lang w:val="de-CH"/>
        </w:rPr>
        <w:t>Arbeitspakete</w:t>
      </w:r>
      <w:r w:rsidR="00BD51B1">
        <w:rPr>
          <w:lang w:val="de-CH"/>
        </w:rPr>
        <w:t>, verantwortliche Person und ein Datum in eine ToDo-Liste.</w:t>
      </w:r>
    </w:p>
    <w:p w14:paraId="5DD22117" w14:textId="6C6B1343" w:rsidR="00141EA1" w:rsidRPr="006E159B" w:rsidRDefault="00BD51B1" w:rsidP="00BD51B1">
      <w:pPr>
        <w:pStyle w:val="ListParagraph"/>
        <w:numPr>
          <w:ilvl w:val="1"/>
          <w:numId w:val="36"/>
        </w:numPr>
        <w:rPr>
          <w:lang w:val="de-CH"/>
        </w:rPr>
      </w:pPr>
      <w:r>
        <w:rPr>
          <w:lang w:val="de-CH"/>
        </w:rPr>
        <w:t>Erstellen Sie Testfälle und Testen Sie Ihr Projekt. Halten Sie die Resultate in einem Testprotokoll fest.</w:t>
      </w:r>
    </w:p>
    <w:p w14:paraId="30546F27" w14:textId="0DDD3820" w:rsidR="00BD51B1" w:rsidRDefault="00743C5A" w:rsidP="00EC7798">
      <w:pPr>
        <w:pStyle w:val="ListParagraph"/>
        <w:numPr>
          <w:ilvl w:val="0"/>
          <w:numId w:val="36"/>
        </w:numPr>
        <w:rPr>
          <w:lang w:val="de-CH"/>
        </w:rPr>
      </w:pPr>
      <w:r>
        <w:rPr>
          <w:lang w:val="de-CH"/>
        </w:rPr>
        <w:t>Ihr Programm muss eine individuelle Komponente besitzen.</w:t>
      </w:r>
    </w:p>
    <w:p w14:paraId="227F5C12" w14:textId="32EE6166" w:rsidR="00EC7798" w:rsidRPr="00EC7798" w:rsidRDefault="00BD51B1" w:rsidP="00EC7798">
      <w:pPr>
        <w:pStyle w:val="ListParagraph"/>
        <w:numPr>
          <w:ilvl w:val="0"/>
          <w:numId w:val="36"/>
        </w:numPr>
        <w:rPr>
          <w:lang w:val="de-CH"/>
        </w:rPr>
      </w:pPr>
      <w:r>
        <w:rPr>
          <w:lang w:val="de-CH"/>
        </w:rPr>
        <w:t>Schreiben Sie zum Schluss einen Portfolioeintrag</w:t>
      </w:r>
      <w:r w:rsidR="00ED7EE5">
        <w:rPr>
          <w:lang w:val="de-CH"/>
        </w:rPr>
        <w:t xml:space="preserve"> in dem Sie bei einer Gruppenarbeit auf Ihren Beitrag eingehen</w:t>
      </w:r>
      <w:r>
        <w:rPr>
          <w:lang w:val="de-CH"/>
        </w:rPr>
        <w:t xml:space="preserve">. Dieser </w:t>
      </w:r>
      <w:r w:rsidR="00ED7EE5">
        <w:rPr>
          <w:lang w:val="de-CH"/>
        </w:rPr>
        <w:t xml:space="preserve">Eintrag </w:t>
      </w:r>
      <w:r>
        <w:rPr>
          <w:lang w:val="de-CH"/>
        </w:rPr>
        <w:t>wird bewertet</w:t>
      </w:r>
      <w:r w:rsidR="00EC7798" w:rsidRPr="00EC7798">
        <w:rPr>
          <w:lang w:val="de-CH"/>
        </w:rPr>
        <w:t>.</w:t>
      </w:r>
    </w:p>
    <w:p w14:paraId="6351ADE2" w14:textId="231FF933" w:rsidR="00E02F4E" w:rsidRPr="006E159B" w:rsidRDefault="00E02F4E" w:rsidP="00E02F4E">
      <w:pPr>
        <w:pStyle w:val="Heading2"/>
        <w:rPr>
          <w:lang w:val="de-CH"/>
        </w:rPr>
      </w:pPr>
      <w:r w:rsidRPr="006E159B">
        <w:rPr>
          <w:lang w:val="de-CH"/>
        </w:rPr>
        <w:t>Ziele</w:t>
      </w:r>
    </w:p>
    <w:p w14:paraId="42B5330C" w14:textId="343EDDF6" w:rsidR="00BC34AE" w:rsidRPr="006E159B" w:rsidRDefault="00BC220A" w:rsidP="00BC220A">
      <w:pPr>
        <w:pStyle w:val="ListParagraph"/>
        <w:numPr>
          <w:ilvl w:val="0"/>
          <w:numId w:val="37"/>
        </w:numPr>
        <w:rPr>
          <w:lang w:val="de-CH"/>
        </w:rPr>
      </w:pPr>
      <w:r w:rsidRPr="006E159B">
        <w:rPr>
          <w:lang w:val="de-CH"/>
        </w:rPr>
        <w:t>Sie wenden IPERKA an.</w:t>
      </w:r>
    </w:p>
    <w:p w14:paraId="7F7B4A34" w14:textId="208A0928" w:rsidR="00BC220A" w:rsidRDefault="00743C5A" w:rsidP="00BC220A">
      <w:pPr>
        <w:pStyle w:val="ListParagraph"/>
        <w:numPr>
          <w:ilvl w:val="0"/>
          <w:numId w:val="37"/>
        </w:numPr>
        <w:rPr>
          <w:lang w:val="de-CH"/>
        </w:rPr>
      </w:pPr>
      <w:r>
        <w:rPr>
          <w:lang w:val="de-CH"/>
        </w:rPr>
        <w:t>Sie Programmieren ein grösseres Programm.</w:t>
      </w:r>
    </w:p>
    <w:p w14:paraId="6A8E0F22" w14:textId="38BF66B0" w:rsidR="00743C5A" w:rsidRDefault="00743C5A" w:rsidP="00BC220A">
      <w:pPr>
        <w:pStyle w:val="ListParagraph"/>
        <w:numPr>
          <w:ilvl w:val="0"/>
          <w:numId w:val="37"/>
        </w:numPr>
        <w:rPr>
          <w:lang w:val="de-CH"/>
        </w:rPr>
      </w:pPr>
      <w:r>
        <w:rPr>
          <w:lang w:val="de-CH"/>
        </w:rPr>
        <w:t>Sie festigen Ihr Wissen oder eignen neues Wissen an.</w:t>
      </w:r>
    </w:p>
    <w:p w14:paraId="21D33439" w14:textId="3D402720" w:rsidR="00743C5A" w:rsidRPr="006E159B" w:rsidRDefault="00743C5A" w:rsidP="00BC220A">
      <w:pPr>
        <w:pStyle w:val="ListParagraph"/>
        <w:numPr>
          <w:ilvl w:val="0"/>
          <w:numId w:val="37"/>
        </w:numPr>
        <w:rPr>
          <w:lang w:val="de-CH"/>
        </w:rPr>
      </w:pPr>
      <w:r>
        <w:rPr>
          <w:lang w:val="de-CH"/>
        </w:rPr>
        <w:t>Sie erhalten Routine im Programmieren.</w:t>
      </w:r>
    </w:p>
    <w:p w14:paraId="7253834D" w14:textId="6DFA3F51" w:rsidR="006653DB" w:rsidRPr="006E159B" w:rsidRDefault="006653DB" w:rsidP="00BE7A59">
      <w:pPr>
        <w:pStyle w:val="Heading2"/>
        <w:rPr>
          <w:lang w:val="de-CH"/>
        </w:rPr>
      </w:pPr>
      <w:r w:rsidRPr="006E159B">
        <w:rPr>
          <w:lang w:val="de-CH"/>
        </w:rPr>
        <w:t>Aufgaben</w:t>
      </w:r>
    </w:p>
    <w:p w14:paraId="05B12D3F" w14:textId="106F40CE" w:rsidR="009D2666" w:rsidRPr="006E159B" w:rsidRDefault="009D2666" w:rsidP="00354313">
      <w:pPr>
        <w:pStyle w:val="Heading3"/>
        <w:rPr>
          <w:lang w:val="de-CH"/>
        </w:rPr>
      </w:pPr>
      <w:r w:rsidRPr="006E159B">
        <w:rPr>
          <w:lang w:val="de-CH"/>
        </w:rPr>
        <w:t>1) Informieren</w:t>
      </w:r>
    </w:p>
    <w:p w14:paraId="5F8B27F9" w14:textId="1306785C" w:rsidR="00F45E7B" w:rsidRPr="006E159B" w:rsidRDefault="00994C90" w:rsidP="00743C5A">
      <w:pPr>
        <w:rPr>
          <w:lang w:val="de-CH"/>
        </w:rPr>
      </w:pPr>
      <w:r w:rsidRPr="006E159B">
        <w:rPr>
          <w:lang w:val="de-CH"/>
        </w:rPr>
        <w:t xml:space="preserve">a) </w:t>
      </w:r>
      <w:bookmarkStart w:id="0" w:name="_Hlk16940994"/>
      <w:r w:rsidR="00F325F2" w:rsidRPr="006E159B">
        <w:rPr>
          <w:lang w:val="de-CH"/>
        </w:rPr>
        <w:t xml:space="preserve">Schliessen Sie sich </w:t>
      </w:r>
      <w:r w:rsidR="00F45E7B">
        <w:rPr>
          <w:lang w:val="de-CH"/>
        </w:rPr>
        <w:t xml:space="preserve">eventuell </w:t>
      </w:r>
      <w:r w:rsidR="00743C5A">
        <w:rPr>
          <w:lang w:val="de-CH"/>
        </w:rPr>
        <w:t xml:space="preserve">in </w:t>
      </w:r>
      <w:r w:rsidR="00F45E7B">
        <w:rPr>
          <w:lang w:val="de-CH"/>
        </w:rPr>
        <w:t xml:space="preserve">einer </w:t>
      </w:r>
      <w:r w:rsidR="00743C5A">
        <w:rPr>
          <w:lang w:val="de-CH"/>
        </w:rPr>
        <w:t xml:space="preserve">Gruppe </w:t>
      </w:r>
      <w:r w:rsidR="00F45E7B">
        <w:rPr>
          <w:lang w:val="de-CH"/>
        </w:rPr>
        <w:t>zusammen</w:t>
      </w:r>
      <w:r w:rsidR="00F325F2" w:rsidRPr="006E159B">
        <w:rPr>
          <w:lang w:val="de-CH"/>
        </w:rPr>
        <w:t xml:space="preserve">. </w:t>
      </w:r>
    </w:p>
    <w:p w14:paraId="44148F7E" w14:textId="7A441498" w:rsidR="00F325F2" w:rsidRPr="006E159B" w:rsidRDefault="00F45E7B" w:rsidP="00F325F2">
      <w:pPr>
        <w:rPr>
          <w:lang w:val="de-CH"/>
        </w:rPr>
      </w:pPr>
      <w:r>
        <w:rPr>
          <w:lang w:val="de-CH"/>
        </w:rPr>
        <w:t>c</w:t>
      </w:r>
      <w:r w:rsidR="00F325F2" w:rsidRPr="006E159B">
        <w:rPr>
          <w:lang w:val="de-CH"/>
        </w:rPr>
        <w:t xml:space="preserve">) Wählen Sie ein Projekt aus. </w:t>
      </w:r>
      <w:r w:rsidR="00DA7E3C" w:rsidRPr="006E159B">
        <w:rPr>
          <w:lang w:val="de-CH"/>
        </w:rPr>
        <w:t xml:space="preserve">Beachten Sie </w:t>
      </w:r>
      <w:r w:rsidR="00473150" w:rsidRPr="006E159B">
        <w:rPr>
          <w:lang w:val="de-CH"/>
        </w:rPr>
        <w:t>den</w:t>
      </w:r>
      <w:r w:rsidR="00DA7E3C" w:rsidRPr="006E159B">
        <w:rPr>
          <w:lang w:val="de-CH"/>
        </w:rPr>
        <w:t xml:space="preserve"> Schwierigkeit</w:t>
      </w:r>
      <w:r w:rsidR="00473150" w:rsidRPr="006E159B">
        <w:rPr>
          <w:lang w:val="de-CH"/>
        </w:rPr>
        <w:t>sgrad</w:t>
      </w:r>
      <w:r w:rsidR="0096175C" w:rsidRPr="006E159B">
        <w:rPr>
          <w:lang w:val="de-CH"/>
        </w:rPr>
        <w:t xml:space="preserve">, </w:t>
      </w:r>
      <w:r w:rsidR="00DA7E3C" w:rsidRPr="006E159B">
        <w:rPr>
          <w:lang w:val="de-CH"/>
        </w:rPr>
        <w:t xml:space="preserve">Ihren Wissensstand </w:t>
      </w:r>
      <w:r w:rsidR="0096175C" w:rsidRPr="006E159B">
        <w:rPr>
          <w:lang w:val="de-CH"/>
        </w:rPr>
        <w:t xml:space="preserve">und die zur </w:t>
      </w:r>
      <w:r w:rsidR="00205EFC" w:rsidRPr="006E159B">
        <w:rPr>
          <w:lang w:val="de-CH"/>
        </w:rPr>
        <w:t>V</w:t>
      </w:r>
      <w:r w:rsidR="0096175C" w:rsidRPr="006E159B">
        <w:rPr>
          <w:lang w:val="de-CH"/>
        </w:rPr>
        <w:t xml:space="preserve">erfügung stehende Zeit </w:t>
      </w:r>
      <w:r w:rsidR="00DA7E3C" w:rsidRPr="006E159B">
        <w:rPr>
          <w:lang w:val="de-CH"/>
        </w:rPr>
        <w:t xml:space="preserve">bei der Auswahl. </w:t>
      </w:r>
      <w:r w:rsidR="00F325F2" w:rsidRPr="006E159B">
        <w:rPr>
          <w:lang w:val="de-CH"/>
        </w:rPr>
        <w:t>Sprechen Sie eigene Ideen mit der Lehrperson ab.</w:t>
      </w:r>
    </w:p>
    <w:p w14:paraId="58DB9301" w14:textId="25A30F57" w:rsidR="00F325F2" w:rsidRPr="006E159B" w:rsidRDefault="00F45E7B" w:rsidP="00F325F2">
      <w:pPr>
        <w:rPr>
          <w:lang w:val="de-CH"/>
        </w:rPr>
      </w:pPr>
      <w:r>
        <w:rPr>
          <w:lang w:val="de-CH"/>
        </w:rPr>
        <w:t>d</w:t>
      </w:r>
      <w:r w:rsidR="00F325F2" w:rsidRPr="006E159B">
        <w:rPr>
          <w:lang w:val="de-CH"/>
        </w:rPr>
        <w:t xml:space="preserve">) Machen Sie eine Anforderungsanalyse. </w:t>
      </w:r>
      <w:r w:rsidR="00473150" w:rsidRPr="006E159B">
        <w:rPr>
          <w:lang w:val="de-CH"/>
        </w:rPr>
        <w:t>Das Projekt sollte durch die Anforderungen so präzise wie möglich beschrieben sein. Legen Sie die minimalen Anforderungen und «nice-to-have»-Anforderungen fest, die bei genügend Zeit realisiert werden können.</w:t>
      </w:r>
    </w:p>
    <w:p w14:paraId="291D5B08" w14:textId="49B33AE9" w:rsidR="009C1F37" w:rsidRDefault="00F325F2" w:rsidP="00F325F2">
      <w:pPr>
        <w:rPr>
          <w:lang w:val="de-CH"/>
        </w:rPr>
      </w:pPr>
      <w:r w:rsidRPr="006E159B">
        <w:rPr>
          <w:lang w:val="de-CH"/>
        </w:rPr>
        <w:t>e) Erarbeiten Sie sich noch fehlende Grundlagen für das Projekt.</w:t>
      </w:r>
    </w:p>
    <w:p w14:paraId="6191E673" w14:textId="66F81B25" w:rsidR="00F325F2" w:rsidRDefault="00F325F2" w:rsidP="00F325F2">
      <w:pPr>
        <w:rPr>
          <w:lang w:val="de-CH"/>
        </w:rPr>
      </w:pPr>
    </w:p>
    <w:p w14:paraId="0A96ADFE" w14:textId="609A72E0" w:rsidR="009C1F37" w:rsidRPr="006E159B" w:rsidRDefault="009C1F37" w:rsidP="009C1F37">
      <w:pPr>
        <w:rPr>
          <w:lang w:val="de-CH"/>
        </w:rPr>
      </w:pPr>
      <w:r w:rsidRPr="006E159B">
        <w:rPr>
          <w:lang w:val="de-CH"/>
        </w:rPr>
        <w:t>Sie können die erarbeiteten Dokumente mit der Lehrperson besprechen, wenn Sie möchten.</w:t>
      </w:r>
    </w:p>
    <w:p w14:paraId="74DE673D" w14:textId="77777777" w:rsidR="009C1F37" w:rsidRPr="006E159B" w:rsidRDefault="009C1F37" w:rsidP="00F325F2">
      <w:pPr>
        <w:rPr>
          <w:lang w:val="de-CH"/>
        </w:rPr>
      </w:pPr>
    </w:p>
    <w:bookmarkEnd w:id="0"/>
    <w:p w14:paraId="4B184EC6" w14:textId="77777777" w:rsidR="0032084A" w:rsidRDefault="0032084A">
      <w:pPr>
        <w:widowControl/>
        <w:overflowPunct/>
        <w:autoSpaceDE/>
        <w:autoSpaceDN/>
        <w:adjustRightInd/>
        <w:textAlignment w:val="auto"/>
        <w:rPr>
          <w:b/>
          <w:lang w:val="de-CH"/>
        </w:rPr>
      </w:pPr>
      <w:r>
        <w:rPr>
          <w:lang w:val="de-CH"/>
        </w:rPr>
        <w:br w:type="page"/>
      </w:r>
    </w:p>
    <w:p w14:paraId="00379EB2" w14:textId="5A1AA427" w:rsidR="00B17A1F" w:rsidRPr="006E159B" w:rsidRDefault="00F82EBF" w:rsidP="002876FC">
      <w:pPr>
        <w:pStyle w:val="Heading3"/>
        <w:rPr>
          <w:lang w:val="de-CH"/>
        </w:rPr>
      </w:pPr>
      <w:r w:rsidRPr="006E159B">
        <w:rPr>
          <w:lang w:val="de-CH"/>
        </w:rPr>
        <w:lastRenderedPageBreak/>
        <w:t>2</w:t>
      </w:r>
      <w:r w:rsidR="00B17A1F" w:rsidRPr="006E159B">
        <w:rPr>
          <w:lang w:val="de-CH"/>
        </w:rPr>
        <w:t>) Planen</w:t>
      </w:r>
      <w:bookmarkStart w:id="1" w:name="_Hlk16941731"/>
    </w:p>
    <w:p w14:paraId="34DCA740" w14:textId="5FA78ADF" w:rsidR="002876FC" w:rsidRPr="006E159B" w:rsidRDefault="00F325F2" w:rsidP="002876FC">
      <w:pPr>
        <w:rPr>
          <w:lang w:val="de-CH"/>
        </w:rPr>
      </w:pPr>
      <w:r w:rsidRPr="006E159B">
        <w:rPr>
          <w:lang w:val="de-CH"/>
        </w:rPr>
        <w:t>a) Teilen Sie das Projekt in klare, einzelne Aufgaben auf («Arbeitspakete»).</w:t>
      </w:r>
    </w:p>
    <w:p w14:paraId="39876B59" w14:textId="2B39AB98" w:rsidR="00F325F2" w:rsidRPr="006E159B" w:rsidRDefault="00F325F2" w:rsidP="002876FC">
      <w:pPr>
        <w:rPr>
          <w:lang w:val="de-CH"/>
        </w:rPr>
      </w:pPr>
      <w:r w:rsidRPr="006E159B">
        <w:rPr>
          <w:lang w:val="de-CH"/>
        </w:rPr>
        <w:t xml:space="preserve">b) </w:t>
      </w:r>
      <w:r w:rsidR="00F45E7B">
        <w:rPr>
          <w:lang w:val="de-CH"/>
        </w:rPr>
        <w:t>S</w:t>
      </w:r>
      <w:r w:rsidRPr="006E159B">
        <w:rPr>
          <w:lang w:val="de-CH"/>
        </w:rPr>
        <w:t xml:space="preserve">etzen Sie </w:t>
      </w:r>
      <w:r w:rsidR="00523E54" w:rsidRPr="006E159B">
        <w:rPr>
          <w:lang w:val="de-CH"/>
        </w:rPr>
        <w:t xml:space="preserve">für jede Arbeit </w:t>
      </w:r>
      <w:r w:rsidRPr="006E159B">
        <w:rPr>
          <w:lang w:val="de-CH"/>
        </w:rPr>
        <w:t>ein Abschlussdatum fest, dass mit dem Plan Ihrer Klasse übereinstimmt.</w:t>
      </w:r>
    </w:p>
    <w:p w14:paraId="411F2EDC" w14:textId="71EE80DD" w:rsidR="00F325F2" w:rsidRPr="006E159B" w:rsidRDefault="009E40AF" w:rsidP="002876FC">
      <w:pPr>
        <w:rPr>
          <w:lang w:val="de-CH"/>
        </w:rPr>
      </w:pPr>
      <w:r>
        <w:rPr>
          <w:lang w:val="de-CH"/>
        </w:rPr>
        <w:t>f</w:t>
      </w:r>
      <w:r w:rsidR="00F325F2" w:rsidRPr="006E159B">
        <w:rPr>
          <w:lang w:val="de-CH"/>
        </w:rPr>
        <w:t>) Erstellen Sie eine ToDo-Liste Arbeitspaket und Abschlussdatum für das ganze Projekt.</w:t>
      </w:r>
    </w:p>
    <w:p w14:paraId="57E1C0A6" w14:textId="7C221C3D" w:rsidR="00F325F2" w:rsidRPr="006E159B" w:rsidRDefault="00F325F2" w:rsidP="002876FC">
      <w:pPr>
        <w:rPr>
          <w:lang w:val="de-CH"/>
        </w:rPr>
      </w:pPr>
    </w:p>
    <w:p w14:paraId="43A23BFB" w14:textId="70064E2F" w:rsidR="00F325F2" w:rsidRPr="006E159B" w:rsidRDefault="00F325F2" w:rsidP="002876FC">
      <w:pPr>
        <w:rPr>
          <w:lang w:val="de-CH"/>
        </w:rPr>
      </w:pPr>
      <w:r w:rsidRPr="006E159B">
        <w:rPr>
          <w:lang w:val="de-CH"/>
        </w:rPr>
        <w:t>Sie können diese ToDo-Liste mit der Lehrperson besprechen, wenn Sie möchten.</w:t>
      </w:r>
    </w:p>
    <w:bookmarkEnd w:id="1"/>
    <w:p w14:paraId="65F7C790" w14:textId="77777777" w:rsidR="002876FC" w:rsidRPr="006E159B" w:rsidRDefault="002876FC" w:rsidP="00994C90">
      <w:pPr>
        <w:pStyle w:val="Heading3"/>
        <w:rPr>
          <w:lang w:val="de-CH"/>
        </w:rPr>
      </w:pPr>
    </w:p>
    <w:p w14:paraId="2407C863" w14:textId="2EA408F1" w:rsidR="00994C90" w:rsidRPr="006E159B" w:rsidRDefault="00F82EBF" w:rsidP="00994C90">
      <w:pPr>
        <w:pStyle w:val="Heading3"/>
        <w:rPr>
          <w:lang w:val="de-CH"/>
        </w:rPr>
      </w:pPr>
      <w:r w:rsidRPr="006E159B">
        <w:rPr>
          <w:lang w:val="de-CH"/>
        </w:rPr>
        <w:t>3</w:t>
      </w:r>
      <w:r w:rsidR="00994C90" w:rsidRPr="006E159B">
        <w:rPr>
          <w:lang w:val="de-CH"/>
        </w:rPr>
        <w:t>) Entscheiden</w:t>
      </w:r>
    </w:p>
    <w:p w14:paraId="21F15DB9" w14:textId="77777777" w:rsidR="00DD0418" w:rsidRPr="006E159B" w:rsidRDefault="00DD0418" w:rsidP="00B17A1F">
      <w:pPr>
        <w:rPr>
          <w:lang w:val="de-CH"/>
        </w:rPr>
      </w:pPr>
      <w:r w:rsidRPr="006E159B">
        <w:rPr>
          <w:lang w:val="de-CH"/>
        </w:rPr>
        <w:t>Fällen und dokumentieren Sie wichtige Entscheidungen.</w:t>
      </w:r>
    </w:p>
    <w:p w14:paraId="2EEB24FE" w14:textId="2035D4D8" w:rsidR="00994C90" w:rsidRPr="006E159B" w:rsidRDefault="00994C90" w:rsidP="00B17A1F">
      <w:pPr>
        <w:rPr>
          <w:lang w:val="de-CH"/>
        </w:rPr>
      </w:pPr>
    </w:p>
    <w:p w14:paraId="04D96465" w14:textId="0C0EBA89" w:rsidR="00994C90" w:rsidRPr="006E159B" w:rsidRDefault="00F82EBF" w:rsidP="00994C90">
      <w:pPr>
        <w:pStyle w:val="Heading3"/>
        <w:rPr>
          <w:lang w:val="de-CH"/>
        </w:rPr>
      </w:pPr>
      <w:r w:rsidRPr="006E159B">
        <w:rPr>
          <w:lang w:val="de-CH"/>
        </w:rPr>
        <w:t>4</w:t>
      </w:r>
      <w:r w:rsidR="00994C90" w:rsidRPr="006E159B">
        <w:rPr>
          <w:lang w:val="de-CH"/>
        </w:rPr>
        <w:t>) Realisieren</w:t>
      </w:r>
    </w:p>
    <w:p w14:paraId="4E77D79A" w14:textId="5B537BF3" w:rsidR="00994C90" w:rsidRPr="006E159B" w:rsidRDefault="00994C90" w:rsidP="00B17A1F">
      <w:pPr>
        <w:rPr>
          <w:lang w:val="de-CH"/>
        </w:rPr>
      </w:pPr>
      <w:r w:rsidRPr="006E159B">
        <w:rPr>
          <w:lang w:val="de-CH"/>
        </w:rPr>
        <w:t>Erstellen Sie d</w:t>
      </w:r>
      <w:r w:rsidR="00753358" w:rsidRPr="006E159B">
        <w:rPr>
          <w:lang w:val="de-CH"/>
        </w:rPr>
        <w:t>as Programm</w:t>
      </w:r>
      <w:r w:rsidR="00DD0418" w:rsidRPr="006E159B">
        <w:rPr>
          <w:lang w:val="de-CH"/>
        </w:rPr>
        <w:t xml:space="preserve"> und die notwendigen Dokumente</w:t>
      </w:r>
      <w:r w:rsidRPr="006E159B">
        <w:rPr>
          <w:lang w:val="de-CH"/>
        </w:rPr>
        <w:t>.</w:t>
      </w:r>
      <w:r w:rsidR="00BC79AC">
        <w:rPr>
          <w:lang w:val="de-CH"/>
        </w:rPr>
        <w:t xml:space="preserve"> </w:t>
      </w:r>
      <w:r w:rsidR="00BC79AC" w:rsidRPr="005E4188">
        <w:rPr>
          <w:b/>
          <w:bCs/>
          <w:lang w:val="de-CH"/>
        </w:rPr>
        <w:t>Erstellen Sie das Programm selbstständig und verwenden Sie nicht einfach das Resultat eines Lernvideos oder fertigen Code.</w:t>
      </w:r>
    </w:p>
    <w:p w14:paraId="6A241824" w14:textId="77777777" w:rsidR="009E40AF" w:rsidRDefault="009E40AF" w:rsidP="00994C90">
      <w:pPr>
        <w:pStyle w:val="Heading3"/>
        <w:rPr>
          <w:lang w:val="de-CH"/>
        </w:rPr>
      </w:pPr>
    </w:p>
    <w:p w14:paraId="2F9F0227" w14:textId="2CC70553" w:rsidR="00994C90" w:rsidRPr="006E159B" w:rsidRDefault="00F82EBF" w:rsidP="00994C90">
      <w:pPr>
        <w:pStyle w:val="Heading3"/>
        <w:rPr>
          <w:lang w:val="de-CH"/>
        </w:rPr>
      </w:pPr>
      <w:r w:rsidRPr="006E159B">
        <w:rPr>
          <w:lang w:val="de-CH"/>
        </w:rPr>
        <w:t>5</w:t>
      </w:r>
      <w:r w:rsidR="00994C90" w:rsidRPr="006E159B">
        <w:rPr>
          <w:lang w:val="de-CH"/>
        </w:rPr>
        <w:t>) Kontrolle</w:t>
      </w:r>
    </w:p>
    <w:p w14:paraId="46EC7751" w14:textId="091FF801" w:rsidR="009C1F37" w:rsidRPr="009E40AF" w:rsidRDefault="00994C90" w:rsidP="009E40AF">
      <w:pPr>
        <w:rPr>
          <w:lang w:val="de-CH"/>
        </w:rPr>
      </w:pPr>
      <w:r w:rsidRPr="009E40AF">
        <w:rPr>
          <w:lang w:val="de-CH"/>
        </w:rPr>
        <w:t xml:space="preserve">a) </w:t>
      </w:r>
      <w:r w:rsidR="00743C5A">
        <w:rPr>
          <w:lang w:val="de-CH"/>
        </w:rPr>
        <w:t>Erstellen Sie Testfälle und führen Sie einen Test mit Testprotokoll durch.</w:t>
      </w:r>
    </w:p>
    <w:p w14:paraId="4D01537B" w14:textId="77777777" w:rsidR="009C1F37" w:rsidRPr="006E159B" w:rsidRDefault="009C1F37" w:rsidP="00B17A1F">
      <w:pPr>
        <w:rPr>
          <w:lang w:val="de-CH"/>
        </w:rPr>
      </w:pPr>
    </w:p>
    <w:p w14:paraId="619EA7F7" w14:textId="4F466819" w:rsidR="00E6315B" w:rsidRPr="006E159B" w:rsidRDefault="00F82EBF" w:rsidP="00E6315B">
      <w:pPr>
        <w:pStyle w:val="Heading3"/>
        <w:rPr>
          <w:lang w:val="de-CH"/>
        </w:rPr>
      </w:pPr>
      <w:r w:rsidRPr="006E159B">
        <w:rPr>
          <w:lang w:val="de-CH"/>
        </w:rPr>
        <w:t>6</w:t>
      </w:r>
      <w:r w:rsidR="00E6315B" w:rsidRPr="006E159B">
        <w:rPr>
          <w:lang w:val="de-CH"/>
        </w:rPr>
        <w:t>) Auswertung</w:t>
      </w:r>
    </w:p>
    <w:p w14:paraId="140BBED8" w14:textId="32C3E6B8" w:rsidR="00E6315B" w:rsidRPr="006E159B" w:rsidRDefault="00F82EBF" w:rsidP="00E6315B">
      <w:pPr>
        <w:rPr>
          <w:lang w:val="de-CH"/>
        </w:rPr>
      </w:pPr>
      <w:r w:rsidRPr="006E159B">
        <w:rPr>
          <w:lang w:val="de-CH"/>
        </w:rPr>
        <w:t xml:space="preserve">Überlegen Sie sich, </w:t>
      </w:r>
      <w:r w:rsidR="00E6315B" w:rsidRPr="006E159B">
        <w:rPr>
          <w:lang w:val="de-CH"/>
        </w:rPr>
        <w:t>was gut gelaufen ist und was eher nicht</w:t>
      </w:r>
      <w:r w:rsidR="009E40AF">
        <w:rPr>
          <w:lang w:val="de-CH"/>
        </w:rPr>
        <w:t xml:space="preserve"> und schreiben Sie für sich die wichtigsten Punkte auf.</w:t>
      </w:r>
    </w:p>
    <w:p w14:paraId="073AD264" w14:textId="6235B00E" w:rsidR="00BE7A59" w:rsidRPr="006E159B" w:rsidRDefault="00BE7A59" w:rsidP="00BE7A59">
      <w:pPr>
        <w:pStyle w:val="Heading2"/>
        <w:rPr>
          <w:lang w:val="de-CH"/>
        </w:rPr>
      </w:pPr>
      <w:r w:rsidRPr="006E159B">
        <w:rPr>
          <w:lang w:val="de-CH"/>
        </w:rPr>
        <w:t>Gütekriterien</w:t>
      </w:r>
    </w:p>
    <w:p w14:paraId="76A60B8F" w14:textId="77777777" w:rsidR="0075758A" w:rsidRPr="006E159B" w:rsidRDefault="0075758A" w:rsidP="0075758A">
      <w:pPr>
        <w:rPr>
          <w:lang w:val="de-CH"/>
        </w:rPr>
      </w:pPr>
      <w:r w:rsidRPr="006E159B">
        <w:rPr>
          <w:lang w:val="de-CH"/>
        </w:rPr>
        <w:t>Der Lern- und Arbeitsauftrag ist erfüllt, wenn …</w:t>
      </w:r>
    </w:p>
    <w:p w14:paraId="0BB73540" w14:textId="4426AEF9" w:rsidR="007E02DF" w:rsidRPr="006E159B" w:rsidRDefault="00DD0418" w:rsidP="0075758A">
      <w:pPr>
        <w:numPr>
          <w:ilvl w:val="0"/>
          <w:numId w:val="24"/>
        </w:numPr>
        <w:rPr>
          <w:lang w:val="de-CH"/>
        </w:rPr>
      </w:pPr>
      <w:r w:rsidRPr="006E159B">
        <w:rPr>
          <w:lang w:val="de-CH"/>
        </w:rPr>
        <w:t>Wenn Sie das Projekt nach IPERKA abgearbeitet haben.</w:t>
      </w:r>
    </w:p>
    <w:p w14:paraId="1B135895" w14:textId="41A13385" w:rsidR="00DD0418" w:rsidRDefault="00DD0418" w:rsidP="0075758A">
      <w:pPr>
        <w:numPr>
          <w:ilvl w:val="0"/>
          <w:numId w:val="24"/>
        </w:numPr>
        <w:rPr>
          <w:lang w:val="de-CH"/>
        </w:rPr>
      </w:pPr>
      <w:r w:rsidRPr="006E159B">
        <w:rPr>
          <w:lang w:val="de-CH"/>
        </w:rPr>
        <w:t>Wenn Sie eine lauffähige Applikation produziert haben.</w:t>
      </w:r>
    </w:p>
    <w:p w14:paraId="60423D65" w14:textId="4E092D26" w:rsidR="00743C5A" w:rsidRPr="006E159B" w:rsidRDefault="00743C5A" w:rsidP="0075758A">
      <w:pPr>
        <w:numPr>
          <w:ilvl w:val="0"/>
          <w:numId w:val="24"/>
        </w:numPr>
        <w:rPr>
          <w:lang w:val="de-CH"/>
        </w:rPr>
      </w:pPr>
      <w:r>
        <w:rPr>
          <w:lang w:val="de-CH"/>
        </w:rPr>
        <w:t>Wenn Sie die erwähnten Ziele erreicht haben.</w:t>
      </w:r>
    </w:p>
    <w:p w14:paraId="3A73C1D2" w14:textId="77777777" w:rsidR="00C409CB" w:rsidRPr="006E159B" w:rsidRDefault="00C409CB">
      <w:pPr>
        <w:widowControl/>
        <w:spacing w:before="60" w:after="60"/>
        <w:rPr>
          <w:lang w:val="de-CH"/>
        </w:rPr>
      </w:pPr>
    </w:p>
    <w:p w14:paraId="4D412D52" w14:textId="2A79E7F3" w:rsidR="00854E4E" w:rsidRDefault="00854E4E">
      <w:pPr>
        <w:widowControl/>
        <w:overflowPunct/>
        <w:autoSpaceDE/>
        <w:autoSpaceDN/>
        <w:adjustRightInd/>
        <w:textAlignment w:val="auto"/>
        <w:rPr>
          <w:b/>
          <w:bCs/>
          <w:lang w:val="de-CH"/>
        </w:rPr>
      </w:pPr>
    </w:p>
    <w:p w14:paraId="5271D990" w14:textId="3190C770" w:rsidR="00BE7A59" w:rsidRPr="006E159B" w:rsidRDefault="00BE7A59" w:rsidP="00BE7A59">
      <w:pPr>
        <w:pStyle w:val="Heading2"/>
        <w:rPr>
          <w:lang w:val="de-CH"/>
        </w:rPr>
      </w:pPr>
      <w:r w:rsidRPr="006E159B">
        <w:rPr>
          <w:lang w:val="de-CH"/>
        </w:rPr>
        <w:t>Mögliche Erweiterungsaufträge</w:t>
      </w:r>
    </w:p>
    <w:p w14:paraId="3FA2D5AF" w14:textId="77777777" w:rsidR="00E6315B" w:rsidRPr="006E159B" w:rsidRDefault="00E6315B" w:rsidP="00E6315B">
      <w:pPr>
        <w:rPr>
          <w:lang w:val="de-CH"/>
        </w:rPr>
      </w:pPr>
      <w:r w:rsidRPr="006E159B">
        <w:rPr>
          <w:lang w:val="de-CH"/>
        </w:rPr>
        <w:t>Keine.</w:t>
      </w:r>
    </w:p>
    <w:p w14:paraId="43F3D028" w14:textId="074A120B" w:rsidR="009D3FB2" w:rsidRPr="006E159B" w:rsidRDefault="009D3FB2" w:rsidP="00E6315B">
      <w:pPr>
        <w:rPr>
          <w:lang w:val="de-CH"/>
        </w:rPr>
      </w:pPr>
    </w:p>
    <w:sectPr w:rsidR="009D3FB2" w:rsidRPr="006E159B" w:rsidSect="00AE506B">
      <w:headerReference w:type="even" r:id="rId17"/>
      <w:headerReference w:type="default" r:id="rId18"/>
      <w:footerReference w:type="even" r:id="rId19"/>
      <w:footerReference w:type="default" r:id="rId20"/>
      <w:headerReference w:type="first" r:id="rId21"/>
      <w:footerReference w:type="first" r:id="rId22"/>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3961E" w14:textId="77777777" w:rsidR="006B3EBA" w:rsidRDefault="006B3EBA">
      <w:r>
        <w:separator/>
      </w:r>
    </w:p>
  </w:endnote>
  <w:endnote w:type="continuationSeparator" w:id="0">
    <w:p w14:paraId="03732CE2" w14:textId="77777777" w:rsidR="006B3EBA" w:rsidRDefault="006B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AED7" w14:textId="77777777" w:rsidR="00B415D1" w:rsidRDefault="00B41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E8D97" w14:textId="77777777" w:rsidR="004D5CBC" w:rsidRDefault="006B3EBA">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201</w:t>
    </w:r>
    <w:r w:rsidR="0028751F">
      <w:rPr>
        <w:rFonts w:cs="Arial"/>
        <w:sz w:val="18"/>
        <w:lang w:val="en-GB"/>
      </w:rPr>
      <w:t>9</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9E5D" w14:textId="77777777" w:rsidR="00B415D1" w:rsidRDefault="00B41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5BD7" w14:textId="77777777" w:rsidR="006B3EBA" w:rsidRDefault="006B3EBA">
      <w:r>
        <w:separator/>
      </w:r>
    </w:p>
  </w:footnote>
  <w:footnote w:type="continuationSeparator" w:id="0">
    <w:p w14:paraId="6C486F01" w14:textId="77777777" w:rsidR="006B3EBA" w:rsidRDefault="006B3EBA">
      <w:r>
        <w:continuationSeparator/>
      </w:r>
    </w:p>
  </w:footnote>
  <w:footnote w:id="1">
    <w:p w14:paraId="20A28223" w14:textId="3BD39ACD" w:rsidR="005956FF" w:rsidRPr="005956FF" w:rsidRDefault="005956FF">
      <w:pPr>
        <w:pStyle w:val="FootnoteText"/>
        <w:rPr>
          <w:lang w:val="de-CH"/>
        </w:rPr>
      </w:pPr>
      <w:r>
        <w:rPr>
          <w:rStyle w:val="FootnoteReference"/>
        </w:rPr>
        <w:footnoteRef/>
      </w:r>
      <w:r w:rsidRPr="005956FF">
        <w:rPr>
          <w:lang w:val="de-CH"/>
        </w:rPr>
        <w:t xml:space="preserve"> </w:t>
      </w:r>
      <w:r>
        <w:rPr>
          <w:lang w:val="de-CH"/>
        </w:rPr>
        <w:t>Python ist eine Programmiersprache, die vor allem im akademischen Umfeld sehr verbreitet ist.</w:t>
      </w:r>
    </w:p>
  </w:footnote>
  <w:footnote w:id="2">
    <w:p w14:paraId="334A637D" w14:textId="6619E14B" w:rsidR="00091007" w:rsidRPr="00091007" w:rsidRDefault="00091007">
      <w:pPr>
        <w:pStyle w:val="FootnoteText"/>
        <w:rPr>
          <w:lang w:val="de-CH"/>
        </w:rPr>
      </w:pPr>
      <w:r>
        <w:rPr>
          <w:rStyle w:val="FootnoteReference"/>
        </w:rPr>
        <w:footnoteRef/>
      </w:r>
      <w:r w:rsidRPr="00091007">
        <w:rPr>
          <w:lang w:val="de-CH"/>
        </w:rPr>
        <w:t xml:space="preserve"> </w:t>
      </w:r>
      <w:r>
        <w:rPr>
          <w:lang w:val="de-CH"/>
        </w:rPr>
        <w:t>Java und C# sind sehr eng verwandt.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1AF14" w14:textId="77777777" w:rsidR="00B415D1" w:rsidRDefault="00B41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6B3EBA">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ACD8" w14:textId="77777777" w:rsidR="00B415D1" w:rsidRDefault="00B41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F6F4B8D"/>
    <w:multiLevelType w:val="hybridMultilevel"/>
    <w:tmpl w:val="285A73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1A35BB0"/>
    <w:multiLevelType w:val="hybridMultilevel"/>
    <w:tmpl w:val="90FA5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C2C7C29"/>
    <w:multiLevelType w:val="hybridMultilevel"/>
    <w:tmpl w:val="E4E0F09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2120F9"/>
    <w:multiLevelType w:val="hybridMultilevel"/>
    <w:tmpl w:val="3F8C29E6"/>
    <w:lvl w:ilvl="0" w:tplc="08070001">
      <w:start w:val="1"/>
      <w:numFmt w:val="bullet"/>
      <w:lvlText w:val=""/>
      <w:lvlJc w:val="left"/>
      <w:pPr>
        <w:ind w:left="360" w:hanging="360"/>
      </w:pPr>
      <w:rPr>
        <w:rFonts w:ascii="Symbol" w:hAnsi="Symbol" w:cs="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22" w15:restartNumberingAfterBreak="0">
    <w:nsid w:val="3B95103B"/>
    <w:multiLevelType w:val="hybridMultilevel"/>
    <w:tmpl w:val="D99CC4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4"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97E1B39"/>
    <w:multiLevelType w:val="hybridMultilevel"/>
    <w:tmpl w:val="3AF88D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4F7759F6"/>
    <w:multiLevelType w:val="hybridMultilevel"/>
    <w:tmpl w:val="04CEC234"/>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21D5F10"/>
    <w:multiLevelType w:val="hybridMultilevel"/>
    <w:tmpl w:val="4CD61F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F22E42"/>
    <w:multiLevelType w:val="hybridMultilevel"/>
    <w:tmpl w:val="96920EE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8AB7371"/>
    <w:multiLevelType w:val="hybridMultilevel"/>
    <w:tmpl w:val="1C1A567C"/>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6" w15:restartNumberingAfterBreak="0">
    <w:nsid w:val="5FE76B2C"/>
    <w:multiLevelType w:val="hybridMultilevel"/>
    <w:tmpl w:val="800CD818"/>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4CC3174"/>
    <w:multiLevelType w:val="hybridMultilevel"/>
    <w:tmpl w:val="FB5A3D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6853DBB"/>
    <w:multiLevelType w:val="hybridMultilevel"/>
    <w:tmpl w:val="F6F6EE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40"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4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43"/>
  </w:num>
  <w:num w:numId="2">
    <w:abstractNumId w:val="35"/>
  </w:num>
  <w:num w:numId="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abstractNumId w:val="13"/>
  </w:num>
  <w:num w:numId="5">
    <w:abstractNumId w:val="31"/>
  </w:num>
  <w:num w:numId="6">
    <w:abstractNumId w:val="39"/>
  </w:num>
  <w:num w:numId="7">
    <w:abstractNumId w:val="21"/>
  </w:num>
  <w:num w:numId="8">
    <w:abstractNumId w:val="42"/>
  </w:num>
  <w:num w:numId="9">
    <w:abstractNumId w:val="18"/>
  </w:num>
  <w:num w:numId="10">
    <w:abstractNumId w:val="14"/>
  </w:num>
  <w:num w:numId="11">
    <w:abstractNumId w:val="8"/>
  </w:num>
  <w:num w:numId="12">
    <w:abstractNumId w:val="1"/>
  </w:num>
  <w:num w:numId="13">
    <w:abstractNumId w:val="16"/>
  </w:num>
  <w:num w:numId="14">
    <w:abstractNumId w:val="44"/>
  </w:num>
  <w:num w:numId="15">
    <w:abstractNumId w:val="28"/>
  </w:num>
  <w:num w:numId="16">
    <w:abstractNumId w:val="5"/>
  </w:num>
  <w:num w:numId="17">
    <w:abstractNumId w:val="34"/>
  </w:num>
  <w:num w:numId="18">
    <w:abstractNumId w:val="40"/>
  </w:num>
  <w:num w:numId="19">
    <w:abstractNumId w:val="19"/>
  </w:num>
  <w:num w:numId="20">
    <w:abstractNumId w:val="23"/>
  </w:num>
  <w:num w:numId="21">
    <w:abstractNumId w:val="3"/>
  </w:num>
  <w:num w:numId="22">
    <w:abstractNumId w:val="4"/>
  </w:num>
  <w:num w:numId="23">
    <w:abstractNumId w:val="2"/>
  </w:num>
  <w:num w:numId="24">
    <w:abstractNumId w:val="17"/>
  </w:num>
  <w:num w:numId="25">
    <w:abstractNumId w:val="15"/>
  </w:num>
  <w:num w:numId="26">
    <w:abstractNumId w:val="2"/>
  </w:num>
  <w:num w:numId="27">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1"/>
  </w:num>
  <w:num w:numId="30">
    <w:abstractNumId w:val="41"/>
  </w:num>
  <w:num w:numId="31">
    <w:abstractNumId w:val="20"/>
  </w:num>
  <w:num w:numId="32">
    <w:abstractNumId w:val="24"/>
  </w:num>
  <w:num w:numId="33">
    <w:abstractNumId w:val="12"/>
  </w:num>
  <w:num w:numId="34">
    <w:abstractNumId w:val="26"/>
  </w:num>
  <w:num w:numId="35">
    <w:abstractNumId w:val="25"/>
  </w:num>
  <w:num w:numId="36">
    <w:abstractNumId w:val="10"/>
  </w:num>
  <w:num w:numId="37">
    <w:abstractNumId w:val="6"/>
  </w:num>
  <w:num w:numId="38">
    <w:abstractNumId w:val="7"/>
  </w:num>
  <w:num w:numId="39">
    <w:abstractNumId w:val="37"/>
  </w:num>
  <w:num w:numId="40">
    <w:abstractNumId w:val="38"/>
  </w:num>
  <w:num w:numId="41">
    <w:abstractNumId w:val="30"/>
  </w:num>
  <w:num w:numId="42">
    <w:abstractNumId w:val="22"/>
  </w:num>
  <w:num w:numId="43">
    <w:abstractNumId w:val="27"/>
  </w:num>
  <w:num w:numId="44">
    <w:abstractNumId w:val="36"/>
  </w:num>
  <w:num w:numId="45">
    <w:abstractNumId w:val="29"/>
  </w:num>
  <w:num w:numId="46">
    <w:abstractNumId w:val="32"/>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25E9A"/>
    <w:rsid w:val="000302CE"/>
    <w:rsid w:val="000413C4"/>
    <w:rsid w:val="000700FE"/>
    <w:rsid w:val="00073732"/>
    <w:rsid w:val="000818D9"/>
    <w:rsid w:val="00091007"/>
    <w:rsid w:val="00093EF0"/>
    <w:rsid w:val="000967C0"/>
    <w:rsid w:val="000B0020"/>
    <w:rsid w:val="000B3107"/>
    <w:rsid w:val="000D740A"/>
    <w:rsid w:val="000E2C1C"/>
    <w:rsid w:val="001015D5"/>
    <w:rsid w:val="00103F8C"/>
    <w:rsid w:val="00104C13"/>
    <w:rsid w:val="00114E15"/>
    <w:rsid w:val="001415A6"/>
    <w:rsid w:val="00141EA1"/>
    <w:rsid w:val="00163B0E"/>
    <w:rsid w:val="00175779"/>
    <w:rsid w:val="00186C22"/>
    <w:rsid w:val="001A28FF"/>
    <w:rsid w:val="001A322D"/>
    <w:rsid w:val="001B6217"/>
    <w:rsid w:val="001C28D5"/>
    <w:rsid w:val="001C4BB4"/>
    <w:rsid w:val="001E5EB9"/>
    <w:rsid w:val="001F1F35"/>
    <w:rsid w:val="001F7854"/>
    <w:rsid w:val="00205EFC"/>
    <w:rsid w:val="00210B9D"/>
    <w:rsid w:val="002153A4"/>
    <w:rsid w:val="0022267B"/>
    <w:rsid w:val="00222931"/>
    <w:rsid w:val="002269EA"/>
    <w:rsid w:val="002430A5"/>
    <w:rsid w:val="0024654B"/>
    <w:rsid w:val="00255A5E"/>
    <w:rsid w:val="0028751F"/>
    <w:rsid w:val="002876FC"/>
    <w:rsid w:val="00292239"/>
    <w:rsid w:val="002953FC"/>
    <w:rsid w:val="002A3CE8"/>
    <w:rsid w:val="002B74DE"/>
    <w:rsid w:val="002D3905"/>
    <w:rsid w:val="002D50A7"/>
    <w:rsid w:val="002D7D15"/>
    <w:rsid w:val="002F7C6B"/>
    <w:rsid w:val="0030152C"/>
    <w:rsid w:val="00302A5F"/>
    <w:rsid w:val="00303F00"/>
    <w:rsid w:val="0032084A"/>
    <w:rsid w:val="00322167"/>
    <w:rsid w:val="003511B0"/>
    <w:rsid w:val="00352502"/>
    <w:rsid w:val="00352864"/>
    <w:rsid w:val="00354313"/>
    <w:rsid w:val="003655D1"/>
    <w:rsid w:val="003B566C"/>
    <w:rsid w:val="003C56A9"/>
    <w:rsid w:val="003D12AE"/>
    <w:rsid w:val="003D3148"/>
    <w:rsid w:val="003E3DF2"/>
    <w:rsid w:val="0040246A"/>
    <w:rsid w:val="00405AD1"/>
    <w:rsid w:val="00445AD4"/>
    <w:rsid w:val="004637FA"/>
    <w:rsid w:val="00464CD1"/>
    <w:rsid w:val="004660A6"/>
    <w:rsid w:val="00473082"/>
    <w:rsid w:val="00473150"/>
    <w:rsid w:val="004750EB"/>
    <w:rsid w:val="004A7C9A"/>
    <w:rsid w:val="004C0ADD"/>
    <w:rsid w:val="004C0E6C"/>
    <w:rsid w:val="004C195D"/>
    <w:rsid w:val="004D1BB0"/>
    <w:rsid w:val="004D5CBC"/>
    <w:rsid w:val="00510531"/>
    <w:rsid w:val="00512D46"/>
    <w:rsid w:val="00521E47"/>
    <w:rsid w:val="00523E54"/>
    <w:rsid w:val="00535735"/>
    <w:rsid w:val="005363F9"/>
    <w:rsid w:val="005415AA"/>
    <w:rsid w:val="00582F8A"/>
    <w:rsid w:val="005956FF"/>
    <w:rsid w:val="005A47B0"/>
    <w:rsid w:val="005C2DBC"/>
    <w:rsid w:val="005C2FF1"/>
    <w:rsid w:val="005C4301"/>
    <w:rsid w:val="005D7492"/>
    <w:rsid w:val="005E203E"/>
    <w:rsid w:val="005E4188"/>
    <w:rsid w:val="00604F6D"/>
    <w:rsid w:val="006145F4"/>
    <w:rsid w:val="00624B15"/>
    <w:rsid w:val="00641574"/>
    <w:rsid w:val="006529C8"/>
    <w:rsid w:val="00657E66"/>
    <w:rsid w:val="0066001C"/>
    <w:rsid w:val="006653DB"/>
    <w:rsid w:val="006B3EBA"/>
    <w:rsid w:val="006B5DAE"/>
    <w:rsid w:val="006C7931"/>
    <w:rsid w:val="006D0346"/>
    <w:rsid w:val="006D3AE3"/>
    <w:rsid w:val="006E159B"/>
    <w:rsid w:val="00711CE6"/>
    <w:rsid w:val="00715BAD"/>
    <w:rsid w:val="00716F7B"/>
    <w:rsid w:val="00724B14"/>
    <w:rsid w:val="00726560"/>
    <w:rsid w:val="00742F05"/>
    <w:rsid w:val="00743C5A"/>
    <w:rsid w:val="00753358"/>
    <w:rsid w:val="00753AE2"/>
    <w:rsid w:val="0075758A"/>
    <w:rsid w:val="00760220"/>
    <w:rsid w:val="00763B95"/>
    <w:rsid w:val="00765E3C"/>
    <w:rsid w:val="00770126"/>
    <w:rsid w:val="00786375"/>
    <w:rsid w:val="0079241A"/>
    <w:rsid w:val="00792AE8"/>
    <w:rsid w:val="00795F58"/>
    <w:rsid w:val="007B0BC1"/>
    <w:rsid w:val="007C1FDC"/>
    <w:rsid w:val="007E02DF"/>
    <w:rsid w:val="007E1068"/>
    <w:rsid w:val="00841809"/>
    <w:rsid w:val="008438F2"/>
    <w:rsid w:val="00854E4E"/>
    <w:rsid w:val="00862B0D"/>
    <w:rsid w:val="0087362C"/>
    <w:rsid w:val="00882E2C"/>
    <w:rsid w:val="008B02C4"/>
    <w:rsid w:val="008E054A"/>
    <w:rsid w:val="008E2A26"/>
    <w:rsid w:val="008F17FF"/>
    <w:rsid w:val="00905EBC"/>
    <w:rsid w:val="009134C7"/>
    <w:rsid w:val="00916E2C"/>
    <w:rsid w:val="00920535"/>
    <w:rsid w:val="00924C6E"/>
    <w:rsid w:val="0094340D"/>
    <w:rsid w:val="00957E23"/>
    <w:rsid w:val="0096175C"/>
    <w:rsid w:val="0096428D"/>
    <w:rsid w:val="00984E1A"/>
    <w:rsid w:val="00994C90"/>
    <w:rsid w:val="009A357F"/>
    <w:rsid w:val="009A7C48"/>
    <w:rsid w:val="009B7A7E"/>
    <w:rsid w:val="009C0626"/>
    <w:rsid w:val="009C1F37"/>
    <w:rsid w:val="009D0AF0"/>
    <w:rsid w:val="009D2666"/>
    <w:rsid w:val="009D3FB2"/>
    <w:rsid w:val="009D63C5"/>
    <w:rsid w:val="009E07F3"/>
    <w:rsid w:val="009E12B0"/>
    <w:rsid w:val="009E2379"/>
    <w:rsid w:val="009E40AF"/>
    <w:rsid w:val="00A05543"/>
    <w:rsid w:val="00A24B8B"/>
    <w:rsid w:val="00A54209"/>
    <w:rsid w:val="00A54243"/>
    <w:rsid w:val="00A57B01"/>
    <w:rsid w:val="00A80AB8"/>
    <w:rsid w:val="00A85DEB"/>
    <w:rsid w:val="00A95AC9"/>
    <w:rsid w:val="00AA19EE"/>
    <w:rsid w:val="00AB06B1"/>
    <w:rsid w:val="00AD5FE4"/>
    <w:rsid w:val="00AE506B"/>
    <w:rsid w:val="00B126FA"/>
    <w:rsid w:val="00B14524"/>
    <w:rsid w:val="00B170E0"/>
    <w:rsid w:val="00B17A1F"/>
    <w:rsid w:val="00B31DF4"/>
    <w:rsid w:val="00B3485A"/>
    <w:rsid w:val="00B34D68"/>
    <w:rsid w:val="00B40F90"/>
    <w:rsid w:val="00B415D1"/>
    <w:rsid w:val="00B51DA3"/>
    <w:rsid w:val="00B5252E"/>
    <w:rsid w:val="00B607F7"/>
    <w:rsid w:val="00B6791F"/>
    <w:rsid w:val="00B77202"/>
    <w:rsid w:val="00B872D9"/>
    <w:rsid w:val="00B96CA0"/>
    <w:rsid w:val="00B97BF8"/>
    <w:rsid w:val="00BA58B5"/>
    <w:rsid w:val="00BA5C1E"/>
    <w:rsid w:val="00BC220A"/>
    <w:rsid w:val="00BC2F90"/>
    <w:rsid w:val="00BC34AE"/>
    <w:rsid w:val="00BC79AC"/>
    <w:rsid w:val="00BD51B1"/>
    <w:rsid w:val="00BE7A59"/>
    <w:rsid w:val="00BE7A5D"/>
    <w:rsid w:val="00C12490"/>
    <w:rsid w:val="00C14AEB"/>
    <w:rsid w:val="00C20DF8"/>
    <w:rsid w:val="00C21358"/>
    <w:rsid w:val="00C409CB"/>
    <w:rsid w:val="00C44898"/>
    <w:rsid w:val="00C54971"/>
    <w:rsid w:val="00C67BA2"/>
    <w:rsid w:val="00C75116"/>
    <w:rsid w:val="00C82AE3"/>
    <w:rsid w:val="00C921B9"/>
    <w:rsid w:val="00C93008"/>
    <w:rsid w:val="00CA2BDD"/>
    <w:rsid w:val="00CC66F9"/>
    <w:rsid w:val="00CD13DF"/>
    <w:rsid w:val="00CE3028"/>
    <w:rsid w:val="00D00358"/>
    <w:rsid w:val="00D040E4"/>
    <w:rsid w:val="00D10F5E"/>
    <w:rsid w:val="00D562A7"/>
    <w:rsid w:val="00D605A6"/>
    <w:rsid w:val="00D6283C"/>
    <w:rsid w:val="00D7437D"/>
    <w:rsid w:val="00D9023A"/>
    <w:rsid w:val="00D923DD"/>
    <w:rsid w:val="00D95072"/>
    <w:rsid w:val="00DA1BA2"/>
    <w:rsid w:val="00DA7E3C"/>
    <w:rsid w:val="00DD0418"/>
    <w:rsid w:val="00DE77C9"/>
    <w:rsid w:val="00DF2216"/>
    <w:rsid w:val="00E00705"/>
    <w:rsid w:val="00E02F4E"/>
    <w:rsid w:val="00E05EB5"/>
    <w:rsid w:val="00E075DD"/>
    <w:rsid w:val="00E10A19"/>
    <w:rsid w:val="00E30A8C"/>
    <w:rsid w:val="00E37831"/>
    <w:rsid w:val="00E41CC1"/>
    <w:rsid w:val="00E4262F"/>
    <w:rsid w:val="00E609A3"/>
    <w:rsid w:val="00E6315B"/>
    <w:rsid w:val="00E65AA7"/>
    <w:rsid w:val="00E766A9"/>
    <w:rsid w:val="00E854C7"/>
    <w:rsid w:val="00E8580D"/>
    <w:rsid w:val="00E923D8"/>
    <w:rsid w:val="00E9792A"/>
    <w:rsid w:val="00EA12D8"/>
    <w:rsid w:val="00EB377B"/>
    <w:rsid w:val="00EB55A8"/>
    <w:rsid w:val="00EC7798"/>
    <w:rsid w:val="00ED0581"/>
    <w:rsid w:val="00ED366A"/>
    <w:rsid w:val="00ED7EE5"/>
    <w:rsid w:val="00EE5671"/>
    <w:rsid w:val="00EE6559"/>
    <w:rsid w:val="00EF285C"/>
    <w:rsid w:val="00F02EF3"/>
    <w:rsid w:val="00F20D25"/>
    <w:rsid w:val="00F27BF4"/>
    <w:rsid w:val="00F325F2"/>
    <w:rsid w:val="00F36EE8"/>
    <w:rsid w:val="00F45E7B"/>
    <w:rsid w:val="00F538F5"/>
    <w:rsid w:val="00F82EBF"/>
    <w:rsid w:val="00F836C5"/>
    <w:rsid w:val="00FA0C37"/>
    <w:rsid w:val="00FC1158"/>
    <w:rsid w:val="00FD1259"/>
    <w:rsid w:val="00FD225F"/>
    <w:rsid w:val="00FE0DD0"/>
    <w:rsid w:val="00FE25A9"/>
    <w:rsid w:val="00FE6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195"/>
  <w15:docId w15:val="{E62EF45E-913C-446F-9202-A0488FF7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37"/>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CommentReference">
    <w:name w:val="annotation reference"/>
    <w:basedOn w:val="DefaultParagraphFont"/>
    <w:semiHidden/>
    <w:unhideWhenUsed/>
    <w:rsid w:val="00EC7798"/>
    <w:rPr>
      <w:sz w:val="16"/>
      <w:szCs w:val="16"/>
    </w:rPr>
  </w:style>
  <w:style w:type="paragraph" w:styleId="CommentText">
    <w:name w:val="annotation text"/>
    <w:basedOn w:val="Normal"/>
    <w:link w:val="CommentTextChar"/>
    <w:semiHidden/>
    <w:unhideWhenUsed/>
    <w:rsid w:val="00EC7798"/>
    <w:rPr>
      <w:sz w:val="20"/>
    </w:rPr>
  </w:style>
  <w:style w:type="character" w:customStyle="1" w:styleId="CommentTextChar">
    <w:name w:val="Comment Text Char"/>
    <w:basedOn w:val="DefaultParagraphFont"/>
    <w:link w:val="CommentText"/>
    <w:semiHidden/>
    <w:rsid w:val="00EC7798"/>
    <w:rPr>
      <w:rFonts w:ascii="Arial" w:hAnsi="Arial"/>
      <w:lang w:val="en-US" w:eastAsia="de-DE"/>
    </w:rPr>
  </w:style>
  <w:style w:type="paragraph" w:styleId="CommentSubject">
    <w:name w:val="annotation subject"/>
    <w:basedOn w:val="CommentText"/>
    <w:next w:val="CommentText"/>
    <w:link w:val="CommentSubjectChar"/>
    <w:semiHidden/>
    <w:unhideWhenUsed/>
    <w:rsid w:val="00EC7798"/>
    <w:rPr>
      <w:b/>
      <w:bCs/>
    </w:rPr>
  </w:style>
  <w:style w:type="character" w:customStyle="1" w:styleId="CommentSubjectChar">
    <w:name w:val="Comment Subject Char"/>
    <w:basedOn w:val="CommentTextChar"/>
    <w:link w:val="CommentSubject"/>
    <w:semiHidden/>
    <w:rsid w:val="00EC7798"/>
    <w:rPr>
      <w:rFonts w:ascii="Arial" w:hAnsi="Arial"/>
      <w:b/>
      <w:bCs/>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188135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etheboringstuff.com/" TargetMode="External"/><Relationship Id="rId13" Type="http://schemas.openxmlformats.org/officeDocument/2006/relationships/hyperlink" Target="https://docs.microsoft.com/de-de/aspnet/core/tutorials/first-mvc-app/start-mvc?view=aspnetcore-3.1&amp;tabs=visual-studi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osettacode.org/wiki/Category:Programming_Task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usejournal.com/a-beginners-guide-to-modding-minecraft-9a42536495f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sourcecode.net/javaprojec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de-de/xamarin/android/get-started/" TargetMode="External"/><Relationship Id="rId23" Type="http://schemas.openxmlformats.org/officeDocument/2006/relationships/fontTable" Target="fontTable.xml"/><Relationship Id="rId10" Type="http://schemas.openxmlformats.org/officeDocument/2006/relationships/hyperlink" Target="https://projectsgeek.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orinpop17/app-ideas" TargetMode="External"/><Relationship Id="rId14" Type="http://schemas.openxmlformats.org/officeDocument/2006/relationships/hyperlink" Target="https://asp.mvc-tutorial.com/"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85188-E209-4951-B204-22B55740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3</Pages>
  <Words>823</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Michael Schneider</cp:lastModifiedBy>
  <cp:revision>41</cp:revision>
  <dcterms:created xsi:type="dcterms:W3CDTF">2014-02-20T05:17:00Z</dcterms:created>
  <dcterms:modified xsi:type="dcterms:W3CDTF">2020-04-26T12:45:00Z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